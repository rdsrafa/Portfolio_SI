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107D" w14:textId="77777777" w:rsidR="00163385" w:rsidRDefault="0056213B">
      <w:pPr>
        <w:ind w:left="110"/>
      </w:pPr>
      <w:r>
        <w:rPr>
          <w:rFonts w:ascii="Arial Narrow" w:eastAsia="Arial Narrow" w:hAnsi="Arial Narrow" w:cs="Arial Narrow"/>
          <w:spacing w:val="-9"/>
          <w:lang w:val="fr-FR"/>
        </w:rPr>
        <w:t>L</w:t>
      </w:r>
      <w:r>
        <w:rPr>
          <w:rFonts w:ascii="Arial Narrow" w:eastAsia="Arial Narrow" w:hAnsi="Arial Narrow" w:cs="Arial Narrow"/>
          <w:lang w:val="fr-FR"/>
        </w:rPr>
        <w:t>’ESN</w:t>
      </w:r>
      <w:r>
        <w:rPr>
          <w:spacing w:val="-4"/>
          <w:lang w:val="fr-FR"/>
        </w:rPr>
        <w:t xml:space="preserve"> </w:t>
      </w:r>
      <w:proofErr w:type="spellStart"/>
      <w:r>
        <w:rPr>
          <w:rFonts w:ascii="Arial Narrow" w:eastAsia="Arial Narrow" w:hAnsi="Arial Narrow" w:cs="Arial Narrow"/>
          <w:lang w:val="fr-FR"/>
        </w:rPr>
        <w:t>Proj’Info</w:t>
      </w:r>
      <w:proofErr w:type="spellEnd"/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est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chargée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d’élaborer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une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application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pour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le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compte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d’un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client.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Une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liste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des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tâches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a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été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établie</w:t>
      </w:r>
      <w:r>
        <w:rPr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en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mettant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en</w:t>
      </w:r>
      <w:r>
        <w:rPr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lang w:val="fr-FR"/>
        </w:rPr>
        <w:t>évidence</w:t>
      </w:r>
    </w:p>
    <w:p w14:paraId="0E4A95CE" w14:textId="77777777" w:rsidR="00163385" w:rsidRDefault="0056213B">
      <w:pPr>
        <w:spacing w:before="23" w:line="260" w:lineRule="exact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4DEB6F" wp14:editId="214DC55C">
                <wp:simplePos x="0" y="0"/>
                <wp:positionH relativeFrom="page">
                  <wp:posOffset>758823</wp:posOffset>
                </wp:positionH>
                <wp:positionV relativeFrom="paragraph">
                  <wp:posOffset>703575</wp:posOffset>
                </wp:positionV>
                <wp:extent cx="6224906" cy="2481581"/>
                <wp:effectExtent l="0" t="0" r="4444" b="0"/>
                <wp:wrapNone/>
                <wp:docPr id="953017677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906" cy="2481581"/>
                          <a:chOff x="0" y="0"/>
                          <a:chExt cx="6224906" cy="2481581"/>
                        </a:xfrm>
                      </wpg:grpSpPr>
                      <wps:wsp>
                        <wps:cNvPr id="1761552333" name="Freeform 3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5615 0"/>
                              <a:gd name="f9" fmla="+- 0 6606 0"/>
                              <a:gd name="f10" fmla="val 4420"/>
                              <a:gd name="f11" fmla="val 3298"/>
                              <a:gd name="f12" fmla="val 5411"/>
                              <a:gd name="f13" fmla="val 854"/>
                              <a:gd name="f14" fmla="+- 0 0 -90"/>
                              <a:gd name="f15" fmla="*/ f3 1 9803"/>
                              <a:gd name="f16" fmla="*/ f4 1 3908"/>
                              <a:gd name="f17" fmla="val f5"/>
                              <a:gd name="f18" fmla="val f6"/>
                              <a:gd name="f19" fmla="val f7"/>
                              <a:gd name="f20" fmla="+- f8 0 1195"/>
                              <a:gd name="f21" fmla="+- f9 0 1195"/>
                              <a:gd name="f22" fmla="*/ f14 f0 1"/>
                              <a:gd name="f23" fmla="+- f19 0 f17"/>
                              <a:gd name="f24" fmla="+- f18 0 f17"/>
                              <a:gd name="f25" fmla="*/ f22 1 f2"/>
                              <a:gd name="f26" fmla="*/ f24 1 9803"/>
                              <a:gd name="f27" fmla="*/ f23 1 3908"/>
                              <a:gd name="f28" fmla="*/ f20 f24 1"/>
                              <a:gd name="f29" fmla="*/ 4406 f23 1"/>
                              <a:gd name="f30" fmla="*/ f21 f24 1"/>
                              <a:gd name="f31" fmla="*/ 1962 f23 1"/>
                              <a:gd name="f32" fmla="+- f25 0 f1"/>
                              <a:gd name="f33" fmla="*/ f28 1 9803"/>
                              <a:gd name="f34" fmla="*/ f29 1 3908"/>
                              <a:gd name="f35" fmla="*/ f30 1 9803"/>
                              <a:gd name="f36" fmla="*/ f31 1 3908"/>
                              <a:gd name="f37" fmla="*/ 0 1 f26"/>
                              <a:gd name="f38" fmla="*/ f18 1 f26"/>
                              <a:gd name="f39" fmla="*/ 0 1 f27"/>
                              <a:gd name="f40" fmla="*/ f19 1 f27"/>
                              <a:gd name="f41" fmla="*/ f33 1 f26"/>
                              <a:gd name="f42" fmla="*/ f34 1 f27"/>
                              <a:gd name="f43" fmla="*/ f35 1 f26"/>
                              <a:gd name="f44" fmla="*/ f36 1 f27"/>
                              <a:gd name="f45" fmla="*/ f37 f15 1"/>
                              <a:gd name="f46" fmla="*/ f38 f15 1"/>
                              <a:gd name="f47" fmla="*/ f40 f16 1"/>
                              <a:gd name="f48" fmla="*/ f39 f16 1"/>
                              <a:gd name="f49" fmla="*/ f41 f15 1"/>
                              <a:gd name="f50" fmla="*/ f42 f16 1"/>
                              <a:gd name="f51" fmla="*/ f43 f15 1"/>
                              <a:gd name="f52" fmla="*/ f4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9" y="f50"/>
                              </a:cxn>
                              <a:cxn ang="f32">
                                <a:pos x="f51" y="f50"/>
                              </a:cxn>
                              <a:cxn ang="f32">
                                <a:pos x="f51" y="f52"/>
                              </a:cxn>
                              <a:cxn ang="f32">
                                <a:pos x="f49" y="f52"/>
                              </a:cxn>
                              <a:cxn ang="f32">
                                <a:pos x="f49" y="f50"/>
                              </a:cxn>
                            </a:cxnLst>
                            <a:rect l="f45" t="f48" r="f46" b="f47"/>
                            <a:pathLst>
                              <a:path w="9803" h="3908">
                                <a:moveTo>
                                  <a:pt x="f10" y="f11"/>
                                </a:moveTo>
                                <a:lnTo>
                                  <a:pt x="f12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0" y="f13"/>
                                </a:lnTo>
                                <a:lnTo>
                                  <a:pt x="f10" y="f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12229749" name="Freeform 4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9015 0"/>
                              <a:gd name="f9" fmla="+- 0 10998 0"/>
                              <a:gd name="f10" fmla="val 7820"/>
                              <a:gd name="f11" fmla="val 3298"/>
                              <a:gd name="f12" fmla="val 854"/>
                              <a:gd name="f13" fmla="+- 0 0 -90"/>
                              <a:gd name="f14" fmla="*/ f3 1 9803"/>
                              <a:gd name="f15" fmla="*/ f4 1 3908"/>
                              <a:gd name="f16" fmla="val f5"/>
                              <a:gd name="f17" fmla="val f6"/>
                              <a:gd name="f18" fmla="val f7"/>
                              <a:gd name="f19" fmla="+- f8 0 1195"/>
                              <a:gd name="f20" fmla="+- f9 0 1195"/>
                              <a:gd name="f21" fmla="*/ f13 f0 1"/>
                              <a:gd name="f22" fmla="+- f18 0 f16"/>
                              <a:gd name="f23" fmla="+- f17 0 f16"/>
                              <a:gd name="f24" fmla="*/ f21 1 f2"/>
                              <a:gd name="f25" fmla="*/ f23 1 9803"/>
                              <a:gd name="f26" fmla="*/ f22 1 3908"/>
                              <a:gd name="f27" fmla="*/ f19 f23 1"/>
                              <a:gd name="f28" fmla="*/ 4406 f22 1"/>
                              <a:gd name="f29" fmla="*/ f20 f23 1"/>
                              <a:gd name="f30" fmla="*/ 1962 f22 1"/>
                              <a:gd name="f31" fmla="+- f24 0 f1"/>
                              <a:gd name="f32" fmla="*/ f27 1 9803"/>
                              <a:gd name="f33" fmla="*/ f28 1 3908"/>
                              <a:gd name="f34" fmla="*/ f29 1 9803"/>
                              <a:gd name="f35" fmla="*/ f30 1 3908"/>
                              <a:gd name="f36" fmla="*/ 0 1 f25"/>
                              <a:gd name="f37" fmla="*/ f17 1 f25"/>
                              <a:gd name="f38" fmla="*/ 0 1 f26"/>
                              <a:gd name="f39" fmla="*/ f18 1 f26"/>
                              <a:gd name="f40" fmla="*/ f32 1 f25"/>
                              <a:gd name="f41" fmla="*/ f33 1 f26"/>
                              <a:gd name="f42" fmla="*/ f34 1 f25"/>
                              <a:gd name="f43" fmla="*/ f35 1 f26"/>
                              <a:gd name="f44" fmla="*/ f36 f14 1"/>
                              <a:gd name="f45" fmla="*/ f37 f14 1"/>
                              <a:gd name="f46" fmla="*/ f39 f15 1"/>
                              <a:gd name="f47" fmla="*/ f38 f15 1"/>
                              <a:gd name="f48" fmla="*/ f40 f14 1"/>
                              <a:gd name="f49" fmla="*/ f41 f15 1"/>
                              <a:gd name="f50" fmla="*/ f42 f14 1"/>
                              <a:gd name="f51" fmla="*/ f43 f1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1">
                                <a:pos x="f48" y="f49"/>
                              </a:cxn>
                              <a:cxn ang="f31">
                                <a:pos x="f50" y="f49"/>
                              </a:cxn>
                              <a:cxn ang="f31">
                                <a:pos x="f50" y="f51"/>
                              </a:cxn>
                              <a:cxn ang="f31">
                                <a:pos x="f48" y="f51"/>
                              </a:cxn>
                              <a:cxn ang="f31">
                                <a:pos x="f48" y="f49"/>
                              </a:cxn>
                            </a:cxnLst>
                            <a:rect l="f44" t="f47" r="f45" b="f46"/>
                            <a:pathLst>
                              <a:path w="9803" h="3908">
                                <a:moveTo>
                                  <a:pt x="f10" y="f11"/>
                                </a:moveTo>
                                <a:lnTo>
                                  <a:pt x="f6" y="f11"/>
                                </a:lnTo>
                                <a:lnTo>
                                  <a:pt x="f6" y="f12"/>
                                </a:lnTo>
                                <a:lnTo>
                                  <a:pt x="f10" y="f12"/>
                                </a:lnTo>
                                <a:lnTo>
                                  <a:pt x="f10" y="f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87823926" name="Freeform 5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7881 0"/>
                              <a:gd name="f9" fmla="+- 0 9015 0"/>
                              <a:gd name="f10" fmla="val 6686"/>
                              <a:gd name="f11" fmla="val 3298"/>
                              <a:gd name="f12" fmla="val 7820"/>
                              <a:gd name="f13" fmla="val 854"/>
                              <a:gd name="f14" fmla="+- 0 0 -90"/>
                              <a:gd name="f15" fmla="*/ f3 1 9803"/>
                              <a:gd name="f16" fmla="*/ f4 1 3908"/>
                              <a:gd name="f17" fmla="val f5"/>
                              <a:gd name="f18" fmla="val f6"/>
                              <a:gd name="f19" fmla="val f7"/>
                              <a:gd name="f20" fmla="+- f8 0 1195"/>
                              <a:gd name="f21" fmla="+- f9 0 1195"/>
                              <a:gd name="f22" fmla="*/ f14 f0 1"/>
                              <a:gd name="f23" fmla="+- f19 0 f17"/>
                              <a:gd name="f24" fmla="+- f18 0 f17"/>
                              <a:gd name="f25" fmla="*/ f22 1 f2"/>
                              <a:gd name="f26" fmla="*/ f24 1 9803"/>
                              <a:gd name="f27" fmla="*/ f23 1 3908"/>
                              <a:gd name="f28" fmla="*/ f20 f24 1"/>
                              <a:gd name="f29" fmla="*/ 4406 f23 1"/>
                              <a:gd name="f30" fmla="*/ f21 f24 1"/>
                              <a:gd name="f31" fmla="*/ 1962 f23 1"/>
                              <a:gd name="f32" fmla="+- f25 0 f1"/>
                              <a:gd name="f33" fmla="*/ f28 1 9803"/>
                              <a:gd name="f34" fmla="*/ f29 1 3908"/>
                              <a:gd name="f35" fmla="*/ f30 1 9803"/>
                              <a:gd name="f36" fmla="*/ f31 1 3908"/>
                              <a:gd name="f37" fmla="*/ 0 1 f26"/>
                              <a:gd name="f38" fmla="*/ f18 1 f26"/>
                              <a:gd name="f39" fmla="*/ 0 1 f27"/>
                              <a:gd name="f40" fmla="*/ f19 1 f27"/>
                              <a:gd name="f41" fmla="*/ f33 1 f26"/>
                              <a:gd name="f42" fmla="*/ f34 1 f27"/>
                              <a:gd name="f43" fmla="*/ f35 1 f26"/>
                              <a:gd name="f44" fmla="*/ f36 1 f27"/>
                              <a:gd name="f45" fmla="*/ f37 f15 1"/>
                              <a:gd name="f46" fmla="*/ f38 f15 1"/>
                              <a:gd name="f47" fmla="*/ f40 f16 1"/>
                              <a:gd name="f48" fmla="*/ f39 f16 1"/>
                              <a:gd name="f49" fmla="*/ f41 f15 1"/>
                              <a:gd name="f50" fmla="*/ f42 f16 1"/>
                              <a:gd name="f51" fmla="*/ f43 f15 1"/>
                              <a:gd name="f52" fmla="*/ f4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9" y="f50"/>
                              </a:cxn>
                              <a:cxn ang="f32">
                                <a:pos x="f51" y="f50"/>
                              </a:cxn>
                              <a:cxn ang="f32">
                                <a:pos x="f51" y="f52"/>
                              </a:cxn>
                              <a:cxn ang="f32">
                                <a:pos x="f49" y="f52"/>
                              </a:cxn>
                              <a:cxn ang="f32">
                                <a:pos x="f49" y="f50"/>
                              </a:cxn>
                            </a:cxnLst>
                            <a:rect l="f45" t="f48" r="f46" b="f47"/>
                            <a:pathLst>
                              <a:path w="9803" h="3908">
                                <a:moveTo>
                                  <a:pt x="f10" y="f11"/>
                                </a:moveTo>
                                <a:lnTo>
                                  <a:pt x="f12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0" y="f13"/>
                                </a:lnTo>
                                <a:lnTo>
                                  <a:pt x="f10" y="f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45565519" name="Freeform 6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6606 0"/>
                              <a:gd name="f9" fmla="+- 0 7881 0"/>
                              <a:gd name="f10" fmla="val 5411"/>
                              <a:gd name="f11" fmla="val 3298"/>
                              <a:gd name="f12" fmla="val 6686"/>
                              <a:gd name="f13" fmla="val 854"/>
                              <a:gd name="f14" fmla="+- 0 0 -90"/>
                              <a:gd name="f15" fmla="*/ f3 1 9803"/>
                              <a:gd name="f16" fmla="*/ f4 1 3908"/>
                              <a:gd name="f17" fmla="val f5"/>
                              <a:gd name="f18" fmla="val f6"/>
                              <a:gd name="f19" fmla="val f7"/>
                              <a:gd name="f20" fmla="+- f8 0 1195"/>
                              <a:gd name="f21" fmla="+- f9 0 1195"/>
                              <a:gd name="f22" fmla="*/ f14 f0 1"/>
                              <a:gd name="f23" fmla="+- f19 0 f17"/>
                              <a:gd name="f24" fmla="+- f18 0 f17"/>
                              <a:gd name="f25" fmla="*/ f22 1 f2"/>
                              <a:gd name="f26" fmla="*/ f24 1 9803"/>
                              <a:gd name="f27" fmla="*/ f23 1 3908"/>
                              <a:gd name="f28" fmla="*/ f20 f24 1"/>
                              <a:gd name="f29" fmla="*/ 4406 f23 1"/>
                              <a:gd name="f30" fmla="*/ f21 f24 1"/>
                              <a:gd name="f31" fmla="*/ 1962 f23 1"/>
                              <a:gd name="f32" fmla="+- f25 0 f1"/>
                              <a:gd name="f33" fmla="*/ f28 1 9803"/>
                              <a:gd name="f34" fmla="*/ f29 1 3908"/>
                              <a:gd name="f35" fmla="*/ f30 1 9803"/>
                              <a:gd name="f36" fmla="*/ f31 1 3908"/>
                              <a:gd name="f37" fmla="*/ 0 1 f26"/>
                              <a:gd name="f38" fmla="*/ f18 1 f26"/>
                              <a:gd name="f39" fmla="*/ 0 1 f27"/>
                              <a:gd name="f40" fmla="*/ f19 1 f27"/>
                              <a:gd name="f41" fmla="*/ f33 1 f26"/>
                              <a:gd name="f42" fmla="*/ f34 1 f27"/>
                              <a:gd name="f43" fmla="*/ f35 1 f26"/>
                              <a:gd name="f44" fmla="*/ f36 1 f27"/>
                              <a:gd name="f45" fmla="*/ f37 f15 1"/>
                              <a:gd name="f46" fmla="*/ f38 f15 1"/>
                              <a:gd name="f47" fmla="*/ f40 f16 1"/>
                              <a:gd name="f48" fmla="*/ f39 f16 1"/>
                              <a:gd name="f49" fmla="*/ f41 f15 1"/>
                              <a:gd name="f50" fmla="*/ f42 f16 1"/>
                              <a:gd name="f51" fmla="*/ f43 f15 1"/>
                              <a:gd name="f52" fmla="*/ f4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9" y="f50"/>
                              </a:cxn>
                              <a:cxn ang="f32">
                                <a:pos x="f51" y="f50"/>
                              </a:cxn>
                              <a:cxn ang="f32">
                                <a:pos x="f51" y="f52"/>
                              </a:cxn>
                              <a:cxn ang="f32">
                                <a:pos x="f49" y="f52"/>
                              </a:cxn>
                              <a:cxn ang="f32">
                                <a:pos x="f49" y="f50"/>
                              </a:cxn>
                            </a:cxnLst>
                            <a:rect l="f45" t="f48" r="f46" b="f47"/>
                            <a:pathLst>
                              <a:path w="9803" h="3908">
                                <a:moveTo>
                                  <a:pt x="f10" y="f11"/>
                                </a:moveTo>
                                <a:lnTo>
                                  <a:pt x="f12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0" y="f13"/>
                                </a:lnTo>
                                <a:lnTo>
                                  <a:pt x="f10" y="f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625600766" name="Freeform 7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195 0"/>
                              <a:gd name="f9" fmla="+- 0 5615 0"/>
                              <a:gd name="f10" fmla="+- 0 6606 0"/>
                              <a:gd name="f11" fmla="+- 0 7881 0"/>
                              <a:gd name="f12" fmla="+- 0 9015 0"/>
                              <a:gd name="f13" fmla="+- 0 10998 0"/>
                              <a:gd name="f14" fmla="val 3298"/>
                              <a:gd name="f15" fmla="val 3603"/>
                              <a:gd name="f16" fmla="val 4420"/>
                              <a:gd name="f17" fmla="val 5411"/>
                              <a:gd name="f18" fmla="val 6686"/>
                              <a:gd name="f19" fmla="val 7820"/>
                              <a:gd name="f20" fmla="+- 0 0 -90"/>
                              <a:gd name="f21" fmla="*/ f3 1 9803"/>
                              <a:gd name="f22" fmla="*/ f4 1 3908"/>
                              <a:gd name="f23" fmla="val f5"/>
                              <a:gd name="f24" fmla="val f6"/>
                              <a:gd name="f25" fmla="val f7"/>
                              <a:gd name="f26" fmla="+- f8 0 1195"/>
                              <a:gd name="f27" fmla="+- f9 0 1195"/>
                              <a:gd name="f28" fmla="+- f10 0 1195"/>
                              <a:gd name="f29" fmla="+- f11 0 1195"/>
                              <a:gd name="f30" fmla="+- f12 0 1195"/>
                              <a:gd name="f31" fmla="+- f13 0 1195"/>
                              <a:gd name="f32" fmla="*/ f20 f0 1"/>
                              <a:gd name="f33" fmla="+- f25 0 f23"/>
                              <a:gd name="f34" fmla="+- f24 0 f23"/>
                              <a:gd name="f35" fmla="*/ f32 1 f2"/>
                              <a:gd name="f36" fmla="*/ f34 1 9803"/>
                              <a:gd name="f37" fmla="*/ f33 1 3908"/>
                              <a:gd name="f38" fmla="*/ f26 f34 1"/>
                              <a:gd name="f39" fmla="*/ 4406 f33 1"/>
                              <a:gd name="f40" fmla="*/ 4711 f33 1"/>
                              <a:gd name="f41" fmla="*/ f27 f34 1"/>
                              <a:gd name="f42" fmla="*/ 5016 f33 1"/>
                              <a:gd name="f43" fmla="*/ f28 f34 1"/>
                              <a:gd name="f44" fmla="*/ f29 f34 1"/>
                              <a:gd name="f45" fmla="*/ f30 f34 1"/>
                              <a:gd name="f46" fmla="*/ f31 f34 1"/>
                              <a:gd name="f47" fmla="+- f35 0 f1"/>
                              <a:gd name="f48" fmla="*/ f38 1 9803"/>
                              <a:gd name="f49" fmla="*/ f39 1 3908"/>
                              <a:gd name="f50" fmla="*/ f40 1 3908"/>
                              <a:gd name="f51" fmla="*/ f41 1 9803"/>
                              <a:gd name="f52" fmla="*/ f42 1 3908"/>
                              <a:gd name="f53" fmla="*/ f43 1 9803"/>
                              <a:gd name="f54" fmla="*/ f44 1 9803"/>
                              <a:gd name="f55" fmla="*/ f45 1 9803"/>
                              <a:gd name="f56" fmla="*/ f46 1 9803"/>
                              <a:gd name="f57" fmla="*/ 0 1 f36"/>
                              <a:gd name="f58" fmla="*/ f24 1 f36"/>
                              <a:gd name="f59" fmla="*/ 0 1 f37"/>
                              <a:gd name="f60" fmla="*/ f25 1 f37"/>
                              <a:gd name="f61" fmla="*/ f48 1 f36"/>
                              <a:gd name="f62" fmla="*/ f49 1 f37"/>
                              <a:gd name="f63" fmla="*/ f50 1 f37"/>
                              <a:gd name="f64" fmla="*/ f51 1 f36"/>
                              <a:gd name="f65" fmla="*/ f52 1 f37"/>
                              <a:gd name="f66" fmla="*/ f53 1 f36"/>
                              <a:gd name="f67" fmla="*/ f54 1 f36"/>
                              <a:gd name="f68" fmla="*/ f55 1 f36"/>
                              <a:gd name="f69" fmla="*/ f56 1 f36"/>
                              <a:gd name="f70" fmla="*/ f57 f21 1"/>
                              <a:gd name="f71" fmla="*/ f58 f21 1"/>
                              <a:gd name="f72" fmla="*/ f60 f22 1"/>
                              <a:gd name="f73" fmla="*/ f59 f22 1"/>
                              <a:gd name="f74" fmla="*/ f61 f21 1"/>
                              <a:gd name="f75" fmla="*/ f62 f22 1"/>
                              <a:gd name="f76" fmla="*/ f63 f22 1"/>
                              <a:gd name="f77" fmla="*/ f64 f21 1"/>
                              <a:gd name="f78" fmla="*/ f65 f22 1"/>
                              <a:gd name="f79" fmla="*/ f66 f21 1"/>
                              <a:gd name="f80" fmla="*/ f67 f21 1"/>
                              <a:gd name="f81" fmla="*/ f68 f21 1"/>
                              <a:gd name="f82" fmla="*/ f69 f21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7">
                                <a:pos x="f74" y="f75"/>
                              </a:cxn>
                              <a:cxn ang="f47">
                                <a:pos x="f74" y="f76"/>
                              </a:cxn>
                              <a:cxn ang="f47">
                                <a:pos x="f77" y="f76"/>
                              </a:cxn>
                              <a:cxn ang="f47">
                                <a:pos x="f77" y="f78"/>
                              </a:cxn>
                              <a:cxn ang="f47">
                                <a:pos x="f79" y="f78"/>
                              </a:cxn>
                              <a:cxn ang="f47">
                                <a:pos x="f79" y="f76"/>
                              </a:cxn>
                              <a:cxn ang="f47">
                                <a:pos x="f80" y="f76"/>
                              </a:cxn>
                              <a:cxn ang="f47">
                                <a:pos x="f80" y="f78"/>
                              </a:cxn>
                              <a:cxn ang="f47">
                                <a:pos x="f81" y="f78"/>
                              </a:cxn>
                              <a:cxn ang="f47">
                                <a:pos x="f81" y="f76"/>
                              </a:cxn>
                              <a:cxn ang="f47">
                                <a:pos x="f82" y="f76"/>
                              </a:cxn>
                              <a:cxn ang="f47">
                                <a:pos x="f82" y="f75"/>
                              </a:cxn>
                              <a:cxn ang="f47">
                                <a:pos x="f74" y="f75"/>
                              </a:cxn>
                            </a:cxnLst>
                            <a:rect l="f70" t="f73" r="f71" b="f72"/>
                            <a:pathLst>
                              <a:path w="9803" h="3908">
                                <a:moveTo>
                                  <a:pt x="f5" y="f14"/>
                                </a:moveTo>
                                <a:lnTo>
                                  <a:pt x="f5" y="f15"/>
                                </a:lnTo>
                                <a:lnTo>
                                  <a:pt x="f16" y="f15"/>
                                </a:lnTo>
                                <a:lnTo>
                                  <a:pt x="f16" y="f7"/>
                                </a:lnTo>
                                <a:lnTo>
                                  <a:pt x="f17" y="f7"/>
                                </a:lnTo>
                                <a:lnTo>
                                  <a:pt x="f17" y="f15"/>
                                </a:lnTo>
                                <a:lnTo>
                                  <a:pt x="f18" y="f15"/>
                                </a:lnTo>
                                <a:lnTo>
                                  <a:pt x="f18" y="f7"/>
                                </a:lnTo>
                                <a:lnTo>
                                  <a:pt x="f19" y="f7"/>
                                </a:lnTo>
                                <a:lnTo>
                                  <a:pt x="f19" y="f15"/>
                                </a:lnTo>
                                <a:lnTo>
                                  <a:pt x="f6" y="f15"/>
                                </a:lnTo>
                                <a:lnTo>
                                  <a:pt x="f6" y="f14"/>
                                </a:lnTo>
                                <a:lnTo>
                                  <a:pt x="f5" y="f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41724793" name="Freeform 8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195 0"/>
                              <a:gd name="f9" fmla="+- 0 10998 0"/>
                              <a:gd name="f10" fmla="+- 0 6606 0"/>
                              <a:gd name="f11" fmla="+- 0 5615 0"/>
                              <a:gd name="f12" fmla="+- 0 1932 0"/>
                              <a:gd name="f13" fmla="val 569"/>
                              <a:gd name="f14" fmla="val 854"/>
                              <a:gd name="f15" fmla="val 5411"/>
                              <a:gd name="f16" fmla="val 4420"/>
                              <a:gd name="f17" fmla="val 285"/>
                              <a:gd name="f18" fmla="val 737"/>
                              <a:gd name="f19" fmla="+- 0 0 -90"/>
                              <a:gd name="f20" fmla="*/ f3 1 9803"/>
                              <a:gd name="f21" fmla="*/ f4 1 3908"/>
                              <a:gd name="f22" fmla="val f5"/>
                              <a:gd name="f23" fmla="val f6"/>
                              <a:gd name="f24" fmla="val f7"/>
                              <a:gd name="f25" fmla="+- f8 0 1195"/>
                              <a:gd name="f26" fmla="+- f9 0 1195"/>
                              <a:gd name="f27" fmla="+- f10 0 1195"/>
                              <a:gd name="f28" fmla="+- f11 0 1195"/>
                              <a:gd name="f29" fmla="+- f12 0 1195"/>
                              <a:gd name="f30" fmla="*/ f19 f0 1"/>
                              <a:gd name="f31" fmla="+- f24 0 f22"/>
                              <a:gd name="f32" fmla="+- f23 0 f22"/>
                              <a:gd name="f33" fmla="*/ f30 1 f2"/>
                              <a:gd name="f34" fmla="*/ f32 1 9803"/>
                              <a:gd name="f35" fmla="*/ f31 1 3908"/>
                              <a:gd name="f36" fmla="*/ f25 f32 1"/>
                              <a:gd name="f37" fmla="*/ 1677 f31 1"/>
                              <a:gd name="f38" fmla="*/ 1962 f31 1"/>
                              <a:gd name="f39" fmla="*/ f26 f32 1"/>
                              <a:gd name="f40" fmla="*/ f27 f32 1"/>
                              <a:gd name="f41" fmla="*/ f28 f32 1"/>
                              <a:gd name="f42" fmla="*/ 1393 f31 1"/>
                              <a:gd name="f43" fmla="*/ f29 f32 1"/>
                              <a:gd name="f44" fmla="+- f33 0 f1"/>
                              <a:gd name="f45" fmla="*/ f36 1 9803"/>
                              <a:gd name="f46" fmla="*/ f37 1 3908"/>
                              <a:gd name="f47" fmla="*/ f38 1 3908"/>
                              <a:gd name="f48" fmla="*/ f39 1 9803"/>
                              <a:gd name="f49" fmla="*/ f40 1 9803"/>
                              <a:gd name="f50" fmla="*/ f41 1 9803"/>
                              <a:gd name="f51" fmla="*/ f42 1 3908"/>
                              <a:gd name="f52" fmla="*/ f43 1 9803"/>
                              <a:gd name="f53" fmla="*/ 0 1 f34"/>
                              <a:gd name="f54" fmla="*/ f23 1 f34"/>
                              <a:gd name="f55" fmla="*/ 0 1 f35"/>
                              <a:gd name="f56" fmla="*/ f24 1 f35"/>
                              <a:gd name="f57" fmla="*/ f45 1 f34"/>
                              <a:gd name="f58" fmla="*/ f46 1 f35"/>
                              <a:gd name="f59" fmla="*/ f47 1 f35"/>
                              <a:gd name="f60" fmla="*/ f48 1 f34"/>
                              <a:gd name="f61" fmla="*/ f49 1 f34"/>
                              <a:gd name="f62" fmla="*/ f50 1 f34"/>
                              <a:gd name="f63" fmla="*/ f51 1 f35"/>
                              <a:gd name="f64" fmla="*/ f52 1 f34"/>
                              <a:gd name="f65" fmla="*/ f53 f20 1"/>
                              <a:gd name="f66" fmla="*/ f54 f20 1"/>
                              <a:gd name="f67" fmla="*/ f56 f21 1"/>
                              <a:gd name="f68" fmla="*/ f55 f21 1"/>
                              <a:gd name="f69" fmla="*/ f57 f20 1"/>
                              <a:gd name="f70" fmla="*/ f58 f21 1"/>
                              <a:gd name="f71" fmla="*/ f59 f21 1"/>
                              <a:gd name="f72" fmla="*/ f60 f20 1"/>
                              <a:gd name="f73" fmla="*/ f61 f20 1"/>
                              <a:gd name="f74" fmla="*/ f62 f20 1"/>
                              <a:gd name="f75" fmla="*/ f63 f21 1"/>
                              <a:gd name="f76" fmla="*/ f64 f20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69" y="f70"/>
                              </a:cxn>
                              <a:cxn ang="f44">
                                <a:pos x="f69" y="f71"/>
                              </a:cxn>
                              <a:cxn ang="f44">
                                <a:pos x="f72" y="f71"/>
                              </a:cxn>
                              <a:cxn ang="f44">
                                <a:pos x="f72" y="f70"/>
                              </a:cxn>
                              <a:cxn ang="f44">
                                <a:pos x="f73" y="f70"/>
                              </a:cxn>
                              <a:cxn ang="f44">
                                <a:pos x="f74" y="f75"/>
                              </a:cxn>
                              <a:cxn ang="f44">
                                <a:pos x="f74" y="f70"/>
                              </a:cxn>
                              <a:cxn ang="f44">
                                <a:pos x="f76" y="f70"/>
                              </a:cxn>
                              <a:cxn ang="f44">
                                <a:pos x="f69" y="f75"/>
                              </a:cxn>
                              <a:cxn ang="f44">
                                <a:pos x="f69" y="f70"/>
                              </a:cxn>
                            </a:cxnLst>
                            <a:rect l="f65" t="f68" r="f66" b="f67"/>
                            <a:pathLst>
                              <a:path w="9803" h="3908">
                                <a:moveTo>
                                  <a:pt x="f5" y="f13"/>
                                </a:moveTo>
                                <a:lnTo>
                                  <a:pt x="f5" y="f14"/>
                                </a:lnTo>
                                <a:lnTo>
                                  <a:pt x="f6" y="f14"/>
                                </a:lnTo>
                                <a:lnTo>
                                  <a:pt x="f6" y="f13"/>
                                </a:lnTo>
                                <a:lnTo>
                                  <a:pt x="f15" y="f13"/>
                                </a:lnTo>
                                <a:lnTo>
                                  <a:pt x="f16" y="f17"/>
                                </a:lnTo>
                                <a:lnTo>
                                  <a:pt x="f16" y="f13"/>
                                </a:lnTo>
                                <a:lnTo>
                                  <a:pt x="f18" y="f13"/>
                                </a:lnTo>
                                <a:lnTo>
                                  <a:pt x="f5" y="f17"/>
                                </a:lnTo>
                                <a:lnTo>
                                  <a:pt x="f5" y="f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62496421" name="Freeform 9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195 0"/>
                              <a:gd name="f9" fmla="+- 0 1932 0"/>
                              <a:gd name="f10" fmla="+- 0 10998 0"/>
                              <a:gd name="f11" fmla="val 737"/>
                              <a:gd name="f12" fmla="val 285"/>
                              <a:gd name="f13" fmla="+- 0 0 -90"/>
                              <a:gd name="f14" fmla="*/ f3 1 9803"/>
                              <a:gd name="f15" fmla="*/ f4 1 3908"/>
                              <a:gd name="f16" fmla="val f5"/>
                              <a:gd name="f17" fmla="val f6"/>
                              <a:gd name="f18" fmla="val f7"/>
                              <a:gd name="f19" fmla="+- f8 0 1195"/>
                              <a:gd name="f20" fmla="+- f9 0 1195"/>
                              <a:gd name="f21" fmla="+- f10 0 1195"/>
                              <a:gd name="f22" fmla="*/ f13 f0 1"/>
                              <a:gd name="f23" fmla="+- f18 0 f16"/>
                              <a:gd name="f24" fmla="+- f17 0 f16"/>
                              <a:gd name="f25" fmla="*/ f22 1 f2"/>
                              <a:gd name="f26" fmla="*/ f24 1 9803"/>
                              <a:gd name="f27" fmla="*/ f23 1 3908"/>
                              <a:gd name="f28" fmla="*/ f19 f24 1"/>
                              <a:gd name="f29" fmla="*/ 1108 f23 1"/>
                              <a:gd name="f30" fmla="*/ f20 f24 1"/>
                              <a:gd name="f31" fmla="*/ 1393 f23 1"/>
                              <a:gd name="f32" fmla="*/ f21 f24 1"/>
                              <a:gd name="f33" fmla="+- f25 0 f1"/>
                              <a:gd name="f34" fmla="*/ f28 1 9803"/>
                              <a:gd name="f35" fmla="*/ f29 1 3908"/>
                              <a:gd name="f36" fmla="*/ f30 1 9803"/>
                              <a:gd name="f37" fmla="*/ f31 1 3908"/>
                              <a:gd name="f38" fmla="*/ f32 1 9803"/>
                              <a:gd name="f39" fmla="*/ 0 1 f26"/>
                              <a:gd name="f40" fmla="*/ f17 1 f26"/>
                              <a:gd name="f41" fmla="*/ 0 1 f27"/>
                              <a:gd name="f42" fmla="*/ f18 1 f27"/>
                              <a:gd name="f43" fmla="*/ f34 1 f26"/>
                              <a:gd name="f44" fmla="*/ f35 1 f27"/>
                              <a:gd name="f45" fmla="*/ f36 1 f26"/>
                              <a:gd name="f46" fmla="*/ f37 1 f27"/>
                              <a:gd name="f47" fmla="*/ f38 1 f26"/>
                              <a:gd name="f48" fmla="*/ f39 f14 1"/>
                              <a:gd name="f49" fmla="*/ f40 f14 1"/>
                              <a:gd name="f50" fmla="*/ f42 f15 1"/>
                              <a:gd name="f51" fmla="*/ f41 f15 1"/>
                              <a:gd name="f52" fmla="*/ f43 f14 1"/>
                              <a:gd name="f53" fmla="*/ f44 f15 1"/>
                              <a:gd name="f54" fmla="*/ f45 f14 1"/>
                              <a:gd name="f55" fmla="*/ f46 f15 1"/>
                              <a:gd name="f56" fmla="*/ f47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3">
                                <a:pos x="f52" y="f53"/>
                              </a:cxn>
                              <a:cxn ang="f33">
                                <a:pos x="f54" y="f55"/>
                              </a:cxn>
                              <a:cxn ang="f33">
                                <a:pos x="f56" y="f55"/>
                              </a:cxn>
                              <a:cxn ang="f33">
                                <a:pos x="f56" y="f53"/>
                              </a:cxn>
                              <a:cxn ang="f33">
                                <a:pos x="f52" y="f53"/>
                              </a:cxn>
                            </a:cxnLst>
                            <a:rect l="f48" t="f51" r="f49" b="f50"/>
                            <a:pathLst>
                              <a:path w="9803" h="3908">
                                <a:moveTo>
                                  <a:pt x="f5" y="f5"/>
                                </a:moveTo>
                                <a:lnTo>
                                  <a:pt x="f11" y="f12"/>
                                </a:lnTo>
                                <a:lnTo>
                                  <a:pt x="f6" y="f12"/>
                                </a:lnTo>
                                <a:lnTo>
                                  <a:pt x="f6" y="f5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757963285" name="Freeform 10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932 0"/>
                              <a:gd name="f9" fmla="+- 0 1195 0"/>
                              <a:gd name="f10" fmla="+- 0 5615 0"/>
                              <a:gd name="f11" fmla="val 737"/>
                              <a:gd name="f12" fmla="val 285"/>
                              <a:gd name="f13" fmla="val 569"/>
                              <a:gd name="f14" fmla="val 4420"/>
                              <a:gd name="f15" fmla="+- 0 0 -90"/>
                              <a:gd name="f16" fmla="*/ f3 1 9803"/>
                              <a:gd name="f17" fmla="*/ f4 1 3908"/>
                              <a:gd name="f18" fmla="val f5"/>
                              <a:gd name="f19" fmla="val f6"/>
                              <a:gd name="f20" fmla="val f7"/>
                              <a:gd name="f21" fmla="+- f8 0 1195"/>
                              <a:gd name="f22" fmla="+- f9 0 1195"/>
                              <a:gd name="f23" fmla="+- f10 0 1195"/>
                              <a:gd name="f24" fmla="*/ f15 f0 1"/>
                              <a:gd name="f25" fmla="+- f20 0 f18"/>
                              <a:gd name="f26" fmla="+- f19 0 f18"/>
                              <a:gd name="f27" fmla="*/ f24 1 f2"/>
                              <a:gd name="f28" fmla="*/ f26 1 9803"/>
                              <a:gd name="f29" fmla="*/ f25 1 3908"/>
                              <a:gd name="f30" fmla="*/ f21 f26 1"/>
                              <a:gd name="f31" fmla="*/ 1393 f25 1"/>
                              <a:gd name="f32" fmla="*/ f22 f26 1"/>
                              <a:gd name="f33" fmla="*/ 1108 f25 1"/>
                              <a:gd name="f34" fmla="*/ 1677 f25 1"/>
                              <a:gd name="f35" fmla="*/ f23 f26 1"/>
                              <a:gd name="f36" fmla="+- f27 0 f1"/>
                              <a:gd name="f37" fmla="*/ f30 1 9803"/>
                              <a:gd name="f38" fmla="*/ f31 1 3908"/>
                              <a:gd name="f39" fmla="*/ f32 1 9803"/>
                              <a:gd name="f40" fmla="*/ f33 1 3908"/>
                              <a:gd name="f41" fmla="*/ f34 1 3908"/>
                              <a:gd name="f42" fmla="*/ f35 1 9803"/>
                              <a:gd name="f43" fmla="*/ 0 1 f28"/>
                              <a:gd name="f44" fmla="*/ f19 1 f28"/>
                              <a:gd name="f45" fmla="*/ 0 1 f29"/>
                              <a:gd name="f46" fmla="*/ f20 1 f29"/>
                              <a:gd name="f47" fmla="*/ f37 1 f28"/>
                              <a:gd name="f48" fmla="*/ f38 1 f29"/>
                              <a:gd name="f49" fmla="*/ f39 1 f28"/>
                              <a:gd name="f50" fmla="*/ f40 1 f29"/>
                              <a:gd name="f51" fmla="*/ f41 1 f29"/>
                              <a:gd name="f52" fmla="*/ f42 1 f28"/>
                              <a:gd name="f53" fmla="*/ f43 f16 1"/>
                              <a:gd name="f54" fmla="*/ f44 f16 1"/>
                              <a:gd name="f55" fmla="*/ f46 f17 1"/>
                              <a:gd name="f56" fmla="*/ f45 f17 1"/>
                              <a:gd name="f57" fmla="*/ f47 f16 1"/>
                              <a:gd name="f58" fmla="*/ f48 f17 1"/>
                              <a:gd name="f59" fmla="*/ f49 f16 1"/>
                              <a:gd name="f60" fmla="*/ f50 f17 1"/>
                              <a:gd name="f61" fmla="*/ f51 f17 1"/>
                              <a:gd name="f62" fmla="*/ f52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6">
                                <a:pos x="f57" y="f58"/>
                              </a:cxn>
                              <a:cxn ang="f36">
                                <a:pos x="f59" y="f60"/>
                              </a:cxn>
                              <a:cxn ang="f36">
                                <a:pos x="f59" y="f58"/>
                              </a:cxn>
                              <a:cxn ang="f36">
                                <a:pos x="f57" y="f61"/>
                              </a:cxn>
                              <a:cxn ang="f36">
                                <a:pos x="f62" y="f61"/>
                              </a:cxn>
                              <a:cxn ang="f36">
                                <a:pos x="f62" y="f58"/>
                              </a:cxn>
                              <a:cxn ang="f36">
                                <a:pos x="f57" y="f58"/>
                              </a:cxn>
                            </a:cxnLst>
                            <a:rect l="f53" t="f56" r="f54" b="f55"/>
                            <a:pathLst>
                              <a:path w="9803" h="3908">
                                <a:moveTo>
                                  <a:pt x="f11" y="f12"/>
                                </a:moveTo>
                                <a:lnTo>
                                  <a:pt x="f5" y="f5"/>
                                </a:lnTo>
                                <a:lnTo>
                                  <a:pt x="f5" y="f12"/>
                                </a:lnTo>
                                <a:lnTo>
                                  <a:pt x="f11" y="f13"/>
                                </a:lnTo>
                                <a:lnTo>
                                  <a:pt x="f14" y="f13"/>
                                </a:lnTo>
                                <a:lnTo>
                                  <a:pt x="f14" y="f12"/>
                                </a:lnTo>
                                <a:lnTo>
                                  <a:pt x="f11" y="f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42072701" name="Freeform 11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5615 0"/>
                              <a:gd name="f9" fmla="+- 0 6606 0"/>
                              <a:gd name="f10" fmla="+- 0 10998 0"/>
                              <a:gd name="f11" fmla="val 4420"/>
                              <a:gd name="f12" fmla="val 285"/>
                              <a:gd name="f13" fmla="val 5411"/>
                              <a:gd name="f14" fmla="val 569"/>
                              <a:gd name="f15" fmla="+- 0 0 -90"/>
                              <a:gd name="f16" fmla="*/ f3 1 9803"/>
                              <a:gd name="f17" fmla="*/ f4 1 3908"/>
                              <a:gd name="f18" fmla="val f5"/>
                              <a:gd name="f19" fmla="val f6"/>
                              <a:gd name="f20" fmla="val f7"/>
                              <a:gd name="f21" fmla="+- f8 0 1195"/>
                              <a:gd name="f22" fmla="+- f9 0 1195"/>
                              <a:gd name="f23" fmla="+- f10 0 1195"/>
                              <a:gd name="f24" fmla="*/ f15 f0 1"/>
                              <a:gd name="f25" fmla="+- f20 0 f18"/>
                              <a:gd name="f26" fmla="+- f19 0 f18"/>
                              <a:gd name="f27" fmla="*/ f24 1 f2"/>
                              <a:gd name="f28" fmla="*/ f26 1 9803"/>
                              <a:gd name="f29" fmla="*/ f25 1 3908"/>
                              <a:gd name="f30" fmla="*/ f21 f26 1"/>
                              <a:gd name="f31" fmla="*/ 1393 f25 1"/>
                              <a:gd name="f32" fmla="*/ f22 f26 1"/>
                              <a:gd name="f33" fmla="*/ 1677 f25 1"/>
                              <a:gd name="f34" fmla="*/ f23 f26 1"/>
                              <a:gd name="f35" fmla="+- f27 0 f1"/>
                              <a:gd name="f36" fmla="*/ f30 1 9803"/>
                              <a:gd name="f37" fmla="*/ f31 1 3908"/>
                              <a:gd name="f38" fmla="*/ f32 1 9803"/>
                              <a:gd name="f39" fmla="*/ f33 1 3908"/>
                              <a:gd name="f40" fmla="*/ f34 1 9803"/>
                              <a:gd name="f41" fmla="*/ 0 1 f28"/>
                              <a:gd name="f42" fmla="*/ f19 1 f28"/>
                              <a:gd name="f43" fmla="*/ 0 1 f29"/>
                              <a:gd name="f44" fmla="*/ f20 1 f29"/>
                              <a:gd name="f45" fmla="*/ f36 1 f28"/>
                              <a:gd name="f46" fmla="*/ f37 1 f29"/>
                              <a:gd name="f47" fmla="*/ f38 1 f28"/>
                              <a:gd name="f48" fmla="*/ f39 1 f29"/>
                              <a:gd name="f49" fmla="*/ f40 1 f28"/>
                              <a:gd name="f50" fmla="*/ f41 f16 1"/>
                              <a:gd name="f51" fmla="*/ f42 f16 1"/>
                              <a:gd name="f52" fmla="*/ f44 f17 1"/>
                              <a:gd name="f53" fmla="*/ f43 f17 1"/>
                              <a:gd name="f54" fmla="*/ f45 f16 1"/>
                              <a:gd name="f55" fmla="*/ f46 f17 1"/>
                              <a:gd name="f56" fmla="*/ f47 f16 1"/>
                              <a:gd name="f57" fmla="*/ f48 f17 1"/>
                              <a:gd name="f58" fmla="*/ f49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5">
                                <a:pos x="f54" y="f55"/>
                              </a:cxn>
                              <a:cxn ang="f35">
                                <a:pos x="f56" y="f57"/>
                              </a:cxn>
                              <a:cxn ang="f35">
                                <a:pos x="f58" y="f57"/>
                              </a:cxn>
                              <a:cxn ang="f35">
                                <a:pos x="f58" y="f55"/>
                              </a:cxn>
                              <a:cxn ang="f35">
                                <a:pos x="f54" y="f55"/>
                              </a:cxn>
                            </a:cxnLst>
                            <a:rect l="f50" t="f53" r="f51" b="f52"/>
                            <a:pathLst>
                              <a:path w="9803" h="3908">
                                <a:moveTo>
                                  <a:pt x="f11" y="f12"/>
                                </a:moveTo>
                                <a:lnTo>
                                  <a:pt x="f13" y="f14"/>
                                </a:lnTo>
                                <a:lnTo>
                                  <a:pt x="f6" y="f14"/>
                                </a:lnTo>
                                <a:lnTo>
                                  <a:pt x="f6" y="f12"/>
                                </a:lnTo>
                                <a:lnTo>
                                  <a:pt x="f11" y="f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61155114" name="Freeform 12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195 0"/>
                              <a:gd name="f9" fmla="+- 0 1932 0"/>
                              <a:gd name="f10" fmla="val 3298"/>
                              <a:gd name="f11" fmla="val 737"/>
                              <a:gd name="f12" fmla="val 854"/>
                              <a:gd name="f13" fmla="+- 0 0 -90"/>
                              <a:gd name="f14" fmla="*/ f3 1 9803"/>
                              <a:gd name="f15" fmla="*/ f4 1 3908"/>
                              <a:gd name="f16" fmla="val f5"/>
                              <a:gd name="f17" fmla="val f6"/>
                              <a:gd name="f18" fmla="val f7"/>
                              <a:gd name="f19" fmla="+- f8 0 1195"/>
                              <a:gd name="f20" fmla="+- f9 0 1195"/>
                              <a:gd name="f21" fmla="*/ f13 f0 1"/>
                              <a:gd name="f22" fmla="+- f18 0 f16"/>
                              <a:gd name="f23" fmla="+- f17 0 f16"/>
                              <a:gd name="f24" fmla="*/ f21 1 f2"/>
                              <a:gd name="f25" fmla="*/ f23 1 9803"/>
                              <a:gd name="f26" fmla="*/ f22 1 3908"/>
                              <a:gd name="f27" fmla="*/ f19 f23 1"/>
                              <a:gd name="f28" fmla="*/ 4406 f22 1"/>
                              <a:gd name="f29" fmla="*/ f20 f23 1"/>
                              <a:gd name="f30" fmla="*/ 1962 f22 1"/>
                              <a:gd name="f31" fmla="+- f24 0 f1"/>
                              <a:gd name="f32" fmla="*/ f27 1 9803"/>
                              <a:gd name="f33" fmla="*/ f28 1 3908"/>
                              <a:gd name="f34" fmla="*/ f29 1 9803"/>
                              <a:gd name="f35" fmla="*/ f30 1 3908"/>
                              <a:gd name="f36" fmla="*/ 0 1 f25"/>
                              <a:gd name="f37" fmla="*/ f17 1 f25"/>
                              <a:gd name="f38" fmla="*/ 0 1 f26"/>
                              <a:gd name="f39" fmla="*/ f18 1 f26"/>
                              <a:gd name="f40" fmla="*/ f32 1 f25"/>
                              <a:gd name="f41" fmla="*/ f33 1 f26"/>
                              <a:gd name="f42" fmla="*/ f34 1 f25"/>
                              <a:gd name="f43" fmla="*/ f35 1 f26"/>
                              <a:gd name="f44" fmla="*/ f36 f14 1"/>
                              <a:gd name="f45" fmla="*/ f37 f14 1"/>
                              <a:gd name="f46" fmla="*/ f39 f15 1"/>
                              <a:gd name="f47" fmla="*/ f38 f15 1"/>
                              <a:gd name="f48" fmla="*/ f40 f14 1"/>
                              <a:gd name="f49" fmla="*/ f41 f15 1"/>
                              <a:gd name="f50" fmla="*/ f42 f14 1"/>
                              <a:gd name="f51" fmla="*/ f43 f1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1">
                                <a:pos x="f48" y="f49"/>
                              </a:cxn>
                              <a:cxn ang="f31">
                                <a:pos x="f50" y="f49"/>
                              </a:cxn>
                              <a:cxn ang="f31">
                                <a:pos x="f50" y="f51"/>
                              </a:cxn>
                              <a:cxn ang="f31">
                                <a:pos x="f48" y="f51"/>
                              </a:cxn>
                              <a:cxn ang="f31">
                                <a:pos x="f48" y="f49"/>
                              </a:cxn>
                            </a:cxnLst>
                            <a:rect l="f44" t="f47" r="f45" b="f46"/>
                            <a:pathLst>
                              <a:path w="9803" h="3908">
                                <a:moveTo>
                                  <a:pt x="f5" y="f10"/>
                                </a:moveTo>
                                <a:lnTo>
                                  <a:pt x="f11" y="f10"/>
                                </a:lnTo>
                                <a:lnTo>
                                  <a:pt x="f11" y="f12"/>
                                </a:lnTo>
                                <a:lnTo>
                                  <a:pt x="f5" y="f12"/>
                                </a:lnTo>
                                <a:lnTo>
                                  <a:pt x="f5" y="f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34166110" name="Freeform 13"/>
                        <wps:cNvSpPr/>
                        <wps:spPr>
                          <a:xfrm>
                            <a:off x="0" y="0"/>
                            <a:ext cx="6224906" cy="2481581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9803"/>
                              <a:gd name="f7" fmla="val 3908"/>
                              <a:gd name="f8" fmla="+- 0 1932 0"/>
                              <a:gd name="f9" fmla="+- 0 5615 0"/>
                              <a:gd name="f10" fmla="val 737"/>
                              <a:gd name="f11" fmla="val 3298"/>
                              <a:gd name="f12" fmla="val 4420"/>
                              <a:gd name="f13" fmla="val 854"/>
                              <a:gd name="f14" fmla="+- 0 0 -90"/>
                              <a:gd name="f15" fmla="*/ f3 1 9803"/>
                              <a:gd name="f16" fmla="*/ f4 1 3908"/>
                              <a:gd name="f17" fmla="val f5"/>
                              <a:gd name="f18" fmla="val f6"/>
                              <a:gd name="f19" fmla="val f7"/>
                              <a:gd name="f20" fmla="+- f8 0 1195"/>
                              <a:gd name="f21" fmla="+- f9 0 1195"/>
                              <a:gd name="f22" fmla="*/ f14 f0 1"/>
                              <a:gd name="f23" fmla="+- f19 0 f17"/>
                              <a:gd name="f24" fmla="+- f18 0 f17"/>
                              <a:gd name="f25" fmla="*/ f22 1 f2"/>
                              <a:gd name="f26" fmla="*/ f24 1 9803"/>
                              <a:gd name="f27" fmla="*/ f23 1 3908"/>
                              <a:gd name="f28" fmla="*/ f20 f24 1"/>
                              <a:gd name="f29" fmla="*/ 4406 f23 1"/>
                              <a:gd name="f30" fmla="*/ f21 f24 1"/>
                              <a:gd name="f31" fmla="*/ 1962 f23 1"/>
                              <a:gd name="f32" fmla="+- f25 0 f1"/>
                              <a:gd name="f33" fmla="*/ f28 1 9803"/>
                              <a:gd name="f34" fmla="*/ f29 1 3908"/>
                              <a:gd name="f35" fmla="*/ f30 1 9803"/>
                              <a:gd name="f36" fmla="*/ f31 1 3908"/>
                              <a:gd name="f37" fmla="*/ 0 1 f26"/>
                              <a:gd name="f38" fmla="*/ f18 1 f26"/>
                              <a:gd name="f39" fmla="*/ 0 1 f27"/>
                              <a:gd name="f40" fmla="*/ f19 1 f27"/>
                              <a:gd name="f41" fmla="*/ f33 1 f26"/>
                              <a:gd name="f42" fmla="*/ f34 1 f27"/>
                              <a:gd name="f43" fmla="*/ f35 1 f26"/>
                              <a:gd name="f44" fmla="*/ f36 1 f27"/>
                              <a:gd name="f45" fmla="*/ f37 f15 1"/>
                              <a:gd name="f46" fmla="*/ f38 f15 1"/>
                              <a:gd name="f47" fmla="*/ f40 f16 1"/>
                              <a:gd name="f48" fmla="*/ f39 f16 1"/>
                              <a:gd name="f49" fmla="*/ f41 f15 1"/>
                              <a:gd name="f50" fmla="*/ f42 f16 1"/>
                              <a:gd name="f51" fmla="*/ f43 f15 1"/>
                              <a:gd name="f52" fmla="*/ f4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2">
                                <a:pos x="f49" y="f50"/>
                              </a:cxn>
                              <a:cxn ang="f32">
                                <a:pos x="f51" y="f50"/>
                              </a:cxn>
                              <a:cxn ang="f32">
                                <a:pos x="f51" y="f52"/>
                              </a:cxn>
                              <a:cxn ang="f32">
                                <a:pos x="f49" y="f52"/>
                              </a:cxn>
                              <a:cxn ang="f32">
                                <a:pos x="f49" y="f50"/>
                              </a:cxn>
                            </a:cxnLst>
                            <a:rect l="f45" t="f48" r="f46" b="f47"/>
                            <a:pathLst>
                              <a:path w="9803" h="3908">
                                <a:moveTo>
                                  <a:pt x="f10" y="f11"/>
                                </a:moveTo>
                                <a:lnTo>
                                  <a:pt x="f12" y="f11"/>
                                </a:lnTo>
                                <a:lnTo>
                                  <a:pt x="f12" y="f13"/>
                                </a:lnTo>
                                <a:lnTo>
                                  <a:pt x="f10" y="f13"/>
                                </a:lnTo>
                                <a:lnTo>
                                  <a:pt x="f10" y="f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1741E" id="Groupe 2" o:spid="_x0000_s1026" style="position:absolute;margin-left:59.75pt;margin-top:55.4pt;width:490.15pt;height:195.4pt;z-index:-251657216;mso-position-horizontal-relative:page" coordsize="62249,24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">
                <v:shape id="Freeform 3" o:spid="_x0000_s1027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" path="m4420,3298r991,l5411,854r-991,l4420,3298xe" fillcolor="#ededed" stroked="f">
                  <v:path arrowok="t" o:connecttype="custom" o:connectlocs="3112453,0;6224906,1240791;3112453,2481581;0,1240791;2806700,2797811;3435986,2797811;3435986,1245871;2806700,1245871;2806700,2797811" o:connectangles="270,0,90,180,0,0,0,0,0" textboxrect="0,0,9803,3908"/>
                </v:shape>
                <v:shape id="Freeform 4" o:spid="_x0000_s1028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" path="m7820,3298r1983,l9803,854r-1983,l7820,3298xe" fillcolor="#ededed" stroked="f">
                  <v:path arrowok="t" o:connecttype="custom" o:connectlocs="3112453,0;6224906,1240791;3112453,2481581;0,1240791;4965701,2797811;6224906,2797811;6224906,1245871;4965701,1245871;4965701,2797811" o:connectangles="270,0,90,180,0,0,0,0,0" textboxrect="0,0,9803,3908"/>
                </v:shape>
                <v:shape id="Freeform 5" o:spid="_x0000_s1029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" path="m6686,3298r1134,l7820,854r-1134,l6686,3298xe" fillcolor="#ededed" stroked="f">
                  <v:path arrowok="t" o:connecttype="custom" o:connectlocs="3112453,0;6224906,1240791;3112453,2481581;0,1240791;4245611,2797811;4965701,2797811;4965701,1245871;4245611,1245871;4245611,2797811" o:connectangles="270,0,90,180,0,0,0,0,0" textboxrect="0,0,9803,3908"/>
                </v:shape>
                <v:shape id="Freeform 6" o:spid="_x0000_s1030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" path="m5411,3298r1275,l6686,854r-1275,l5411,3298xe" fillcolor="#ededed" stroked="f">
                  <v:path arrowok="t" o:connecttype="custom" o:connectlocs="3112453,0;6224906,1240791;3112453,2481581;0,1240791;3435986,2797811;4245611,2797811;4245611,1245871;3435986,1245871;3435986,2797811" o:connectangles="270,0,90,180,0,0,0,0,0" textboxrect="0,0,9803,3908"/>
                </v:shape>
                <v:shape id="Freeform 7" o:spid="_x0000_s1031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" path="m,3298r,305l4420,3603r,305l5411,3908r,-305l6686,3603r,305l7820,3908r,-305l9803,3603r,-305l,3298xe" fillcolor="#ededed" stroked="f">
                  <v:path arrowok="t" o:connecttype="custom" o:connectlocs="3112453,0;6224906,1240791;3112453,2481581;0,1240791;0,2797811;0,2991486;2806700,2991486;2806700,3185161;3435986,3185161;3435986,2991486;4245611,2991486;4245611,3185161;4965701,3185161;4965701,2991486;6224906,2991486;6224906,2797811;0,2797811" o:connectangles="270,0,90,180,0,0,0,0,0,0,0,0,0,0,0,0,0" textboxrect="0,0,9803,3908"/>
                </v:shape>
                <v:shape id="Freeform 8" o:spid="_x0000_s1032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" path="m,569l,854r9803,l9803,569r-4392,l4420,285r,284l737,569,,285,,569xe" fillcolor="#ededed" stroked="f">
                  <v:path arrowok="t" o:connecttype="custom" o:connectlocs="3112453,0;6224906,1240791;3112453,2481581;0,1240791;0,1064895;0,1245871;6224906,1245871;6224906,1064895;3435986,1064895;2806700,884555;2806700,1064895;467995,1064895;0,884555;0,1064895" o:connectangles="270,0,90,180,0,0,0,0,0,0,0,0,0,0" textboxrect="0,0,9803,3908"/>
                </v:shape>
                <v:shape id="Freeform 9" o:spid="_x0000_s1033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" path="m,l737,285r9066,l9803,,,xe" fillcolor="#ededed" stroked="f">
                  <v:path arrowok="t" o:connecttype="custom" o:connectlocs="3112453,0;6224906,1240791;3112453,2481581;0,1240791;0,703580;467995,884555;6224906,884555;6224906,703580;0,703580" o:connectangles="270,0,90,180,0,0,0,0,0" textboxrect="0,0,9803,3908"/>
                </v:shape>
                <v:shape id="Freeform 10" o:spid="_x0000_s1034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" path="m737,285l,,,285,737,569r3683,l4420,285r-3683,xe" fillcolor="#ededed" stroked="f">
                  <v:path arrowok="t" o:connecttype="custom" o:connectlocs="3112453,0;6224906,1240791;3112453,2481581;0,1240791;467995,884555;0,703580;0,884555;467995,1064895;2806700,1064895;2806700,884555;467995,884555" o:connectangles="270,0,90,180,0,0,0,0,0,0,0" textboxrect="0,0,9803,3908"/>
                </v:shape>
                <v:shape id="Freeform 11" o:spid="_x0000_s1035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" path="m4420,285r991,284l9803,569r,-284l4420,285xe" fillcolor="#ededed" stroked="f">
                  <v:path arrowok="t" o:connecttype="custom" o:connectlocs="3112453,0;6224906,1240791;3112453,2481581;0,1240791;2806700,884555;3435986,1064895;6224906,1064895;6224906,884555;2806700,884555" o:connectangles="270,0,90,180,0,0,0,0,0" textboxrect="0,0,9803,3908"/>
                </v:shape>
                <v:shape id="Freeform 12" o:spid="_x0000_s1036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" path="m,3298r737,l737,854,,854,,3298xe" fillcolor="#ededed" stroked="f">
                  <v:path arrowok="t" o:connecttype="custom" o:connectlocs="3112453,0;6224906,1240791;3112453,2481581;0,1240791;0,2797811;467995,2797811;467995,1245871;0,1245871;0,2797811" o:connectangles="270,0,90,180,0,0,0,0,0" textboxrect="0,0,9803,3908"/>
                </v:shape>
                <v:shape id="Freeform 13" o:spid="_x0000_s1037" style="position:absolute;width:62249;height:24815;visibility:visible;mso-wrap-style:square;v-text-anchor:top" coordsize="9803,3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" path="m737,3298r3683,l4420,854r-3683,l737,3298xe" fillcolor="#ededed" stroked="f">
                  <v:path arrowok="t" o:connecttype="custom" o:connectlocs="3112453,0;6224906,1240791;3112453,2481581;0,1240791;467995,2797811;2806700,2797811;2806700,1245871;467995,1245871;467995,2797811" o:connectangles="270,0,90,180,0,0,0,0,0" textboxrect="0,0,9803,3908"/>
                </v:shape>
                <w10:wrap anchorx="page"/>
              </v:group>
            </w:pict>
          </mc:Fallback>
        </mc:AlternateContent>
      </w:r>
      <w:r>
        <w:rPr>
          <w:rFonts w:ascii="PMingLiU" w:eastAsia="PMingLiU" w:hAnsi="PMingLiU" w:cs="PMingLiU"/>
          <w:w w:val="88"/>
          <w:position w:val="-2"/>
          <w:lang w:val="fr-FR"/>
        </w:rPr>
        <w:t xml:space="preserve"> </w:t>
      </w:r>
    </w:p>
    <w:p w14:paraId="5E61C631" w14:textId="77777777" w:rsidR="00163385" w:rsidRDefault="00163385">
      <w:pPr>
        <w:spacing w:before="3" w:line="280" w:lineRule="exact"/>
        <w:rPr>
          <w:sz w:val="28"/>
          <w:szCs w:val="28"/>
          <w:lang w:val="fr-FR"/>
        </w:rPr>
      </w:pPr>
    </w:p>
    <w:tbl>
      <w:tblPr>
        <w:tblW w:w="9802" w:type="dxa"/>
        <w:tblInd w:w="44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7"/>
        <w:gridCol w:w="3683"/>
        <w:gridCol w:w="991"/>
        <w:gridCol w:w="1275"/>
        <w:gridCol w:w="1133"/>
        <w:gridCol w:w="1983"/>
      </w:tblGrid>
      <w:tr w:rsidR="00163385" w14:paraId="470F913C" w14:textId="77777777">
        <w:tblPrEx>
          <w:tblCellMar>
            <w:top w:w="0" w:type="dxa"/>
            <w:bottom w:w="0" w:type="dxa"/>
          </w:tblCellMar>
        </w:tblPrEx>
        <w:trPr>
          <w:trHeight w:hRule="exact" w:val="53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D3524" w14:textId="77777777" w:rsidR="00163385" w:rsidRDefault="00163385">
            <w:pPr>
              <w:spacing w:before="7" w:line="140" w:lineRule="exact"/>
              <w:rPr>
                <w:sz w:val="15"/>
                <w:szCs w:val="15"/>
                <w:lang w:val="fr-FR"/>
              </w:rPr>
            </w:pPr>
          </w:p>
          <w:p w14:paraId="77ECA321" w14:textId="77777777" w:rsidR="00163385" w:rsidRDefault="0056213B">
            <w:pPr>
              <w:ind w:left="93"/>
            </w:pPr>
            <w:proofErr w:type="spellStart"/>
            <w:r>
              <w:rPr>
                <w:b/>
                <w:sz w:val="18"/>
                <w:szCs w:val="18"/>
              </w:rPr>
              <w:t>Tâches</w:t>
            </w:r>
            <w:proofErr w:type="spellEnd"/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B2F42" w14:textId="77777777" w:rsidR="00163385" w:rsidRDefault="00163385">
            <w:pPr>
              <w:spacing w:before="7" w:line="140" w:lineRule="exact"/>
              <w:rPr>
                <w:sz w:val="15"/>
                <w:szCs w:val="15"/>
              </w:rPr>
            </w:pPr>
          </w:p>
          <w:p w14:paraId="1590E400" w14:textId="77777777" w:rsidR="00163385" w:rsidRDefault="0056213B">
            <w:pPr>
              <w:ind w:left="1423" w:right="1423"/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Descriptif</w:t>
            </w:r>
            <w:proofErr w:type="spellEnd"/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7927D" w14:textId="77777777" w:rsidR="00163385" w:rsidRDefault="0056213B">
            <w:pPr>
              <w:spacing w:before="28"/>
              <w:ind w:left="220" w:right="220"/>
              <w:jc w:val="center"/>
            </w:pPr>
            <w:r>
              <w:rPr>
                <w:b/>
                <w:sz w:val="18"/>
                <w:szCs w:val="18"/>
              </w:rPr>
              <w:t>Durée</w:t>
            </w:r>
          </w:p>
          <w:p w14:paraId="560BB1FB" w14:textId="77777777" w:rsidR="00163385" w:rsidRDefault="0056213B">
            <w:pPr>
              <w:spacing w:before="49"/>
              <w:ind w:left="85" w:right="85"/>
              <w:jc w:val="center"/>
            </w:pPr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en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jours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7CBAB" w14:textId="77777777" w:rsidR="00163385" w:rsidRDefault="0056213B">
            <w:pPr>
              <w:spacing w:before="28" w:line="249" w:lineRule="auto"/>
              <w:ind w:left="248" w:right="176" w:hanging="41"/>
            </w:pPr>
            <w:r>
              <w:rPr>
                <w:b/>
                <w:sz w:val="18"/>
                <w:szCs w:val="18"/>
              </w:rPr>
              <w:t>Nomb</w:t>
            </w:r>
            <w:r>
              <w:rPr>
                <w:b/>
                <w:spacing w:val="-3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 xml:space="preserve">e de </w:t>
            </w:r>
            <w:proofErr w:type="spellStart"/>
            <w:r>
              <w:rPr>
                <w:b/>
                <w:sz w:val="18"/>
                <w:szCs w:val="18"/>
              </w:rPr>
              <w:t>personnes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1EA9" w14:textId="77777777" w:rsidR="00163385" w:rsidRDefault="0056213B">
            <w:pPr>
              <w:spacing w:before="28"/>
              <w:ind w:left="277"/>
            </w:pPr>
            <w:r>
              <w:rPr>
                <w:b/>
                <w:sz w:val="18"/>
                <w:szCs w:val="18"/>
              </w:rPr>
              <w:t>Charge</w:t>
            </w:r>
          </w:p>
          <w:p w14:paraId="015E1470" w14:textId="77777777" w:rsidR="00163385" w:rsidRDefault="0056213B">
            <w:pPr>
              <w:spacing w:before="49"/>
              <w:ind w:left="285"/>
            </w:pPr>
            <w:r>
              <w:rPr>
                <w:b/>
                <w:sz w:val="18"/>
                <w:szCs w:val="18"/>
              </w:rPr>
              <w:t>(</w:t>
            </w:r>
            <w:proofErr w:type="spellStart"/>
            <w:r>
              <w:rPr>
                <w:b/>
                <w:sz w:val="18"/>
                <w:szCs w:val="18"/>
              </w:rPr>
              <w:t>en</w:t>
            </w:r>
            <w:proofErr w:type="spellEnd"/>
            <w:r>
              <w:rPr>
                <w:b/>
                <w:sz w:val="18"/>
                <w:szCs w:val="18"/>
              </w:rPr>
              <w:t xml:space="preserve"> j/h)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2B467" w14:textId="77777777" w:rsidR="00163385" w:rsidRDefault="0056213B">
            <w:pPr>
              <w:spacing w:before="48" w:line="249" w:lineRule="auto"/>
              <w:ind w:left="553" w:right="145" w:hanging="377"/>
            </w:pPr>
            <w:proofErr w:type="spellStart"/>
            <w:r>
              <w:rPr>
                <w:b/>
                <w:sz w:val="18"/>
                <w:szCs w:val="18"/>
              </w:rPr>
              <w:t>Tâche</w:t>
            </w:r>
            <w:proofErr w:type="spellEnd"/>
            <w:r>
              <w:rPr>
                <w:b/>
                <w:sz w:val="18"/>
                <w:szCs w:val="18"/>
              </w:rPr>
              <w:t xml:space="preserve">(s) </w:t>
            </w:r>
            <w:proofErr w:type="spellStart"/>
            <w:r>
              <w:rPr>
                <w:b/>
                <w:sz w:val="18"/>
                <w:szCs w:val="18"/>
              </w:rPr>
              <w:t>di</w:t>
            </w:r>
            <w:r>
              <w:rPr>
                <w:b/>
                <w:spacing w:val="-3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ectement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antérieu</w:t>
            </w:r>
            <w:r>
              <w:rPr>
                <w:b/>
                <w:spacing w:val="-3"/>
                <w:sz w:val="18"/>
                <w:szCs w:val="18"/>
              </w:rPr>
              <w:t>r</w:t>
            </w:r>
            <w:r>
              <w:rPr>
                <w:b/>
                <w:sz w:val="18"/>
                <w:szCs w:val="18"/>
              </w:rPr>
              <w:t>es</w:t>
            </w:r>
            <w:proofErr w:type="spellEnd"/>
          </w:p>
        </w:tc>
      </w:tr>
      <w:tr w:rsidR="00163385" w14:paraId="378836D6" w14:textId="77777777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38A85" w14:textId="77777777" w:rsidR="00163385" w:rsidRDefault="0056213B">
            <w:pPr>
              <w:spacing w:before="31"/>
              <w:ind w:left="270" w:right="2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68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5D8B3" w14:textId="77777777" w:rsidR="00163385" w:rsidRDefault="0056213B">
            <w:pPr>
              <w:spacing w:before="31"/>
              <w:ind w:left="75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Mise en place de l’équipe de projet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71056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A8DC2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D0F24" w14:textId="77777777" w:rsidR="00163385" w:rsidRDefault="0056213B">
            <w:pPr>
              <w:spacing w:before="31"/>
              <w:ind w:left="483" w:right="4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A8C62" w14:textId="77777777" w:rsidR="00163385" w:rsidRDefault="0056213B">
            <w:pPr>
              <w:spacing w:before="31"/>
              <w:ind w:left="893" w:right="89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  <w:tr w:rsidR="00163385" w14:paraId="77790FDF" w14:textId="77777777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C8229" w14:textId="77777777" w:rsidR="00163385" w:rsidRDefault="0056213B">
            <w:pPr>
              <w:spacing w:before="31"/>
              <w:ind w:left="270" w:right="27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579B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Étude </w:t>
            </w:r>
            <w:proofErr w:type="spellStart"/>
            <w:r>
              <w:rPr>
                <w:sz w:val="18"/>
                <w:szCs w:val="18"/>
              </w:rPr>
              <w:t>préalable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FA0C3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72F4F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EB4B4" w14:textId="77777777" w:rsidR="00163385" w:rsidRDefault="0056213B">
            <w:pPr>
              <w:spacing w:before="31"/>
              <w:ind w:left="438" w:right="4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7306A" w14:textId="77777777" w:rsidR="00163385" w:rsidRDefault="0056213B">
            <w:pPr>
              <w:spacing w:before="31"/>
              <w:ind w:left="923" w:right="92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63385" w14:paraId="2539019D" w14:textId="77777777">
        <w:tblPrEx>
          <w:tblCellMar>
            <w:top w:w="0" w:type="dxa"/>
            <w:bottom w:w="0" w:type="dxa"/>
          </w:tblCellMar>
        </w:tblPrEx>
        <w:trPr>
          <w:trHeight w:hRule="exact" w:val="28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2D525" w14:textId="77777777" w:rsidR="00163385" w:rsidRDefault="0056213B">
            <w:pPr>
              <w:spacing w:before="31"/>
              <w:ind w:left="270" w:right="27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E573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Étude </w:t>
            </w:r>
            <w:proofErr w:type="spellStart"/>
            <w:r>
              <w:rPr>
                <w:sz w:val="18"/>
                <w:szCs w:val="18"/>
              </w:rPr>
              <w:t>détaillée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fonctions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A541B" w14:textId="77777777" w:rsidR="00163385" w:rsidRDefault="0056213B">
            <w:pPr>
              <w:spacing w:before="31"/>
              <w:ind w:left="367" w:right="36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955CC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D1940" w14:textId="77777777" w:rsidR="00163385" w:rsidRDefault="0056213B">
            <w:pPr>
              <w:spacing w:before="31"/>
              <w:ind w:left="438" w:right="4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E7130" w14:textId="77777777" w:rsidR="00163385" w:rsidRDefault="0056213B">
            <w:pPr>
              <w:spacing w:before="31"/>
              <w:ind w:left="893" w:right="8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63385" w14:paraId="54F3F6C2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FA497" w14:textId="77777777" w:rsidR="00163385" w:rsidRDefault="0056213B">
            <w:pPr>
              <w:spacing w:before="31"/>
              <w:ind w:left="265" w:right="26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9E7B1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Réalisation</w:t>
            </w:r>
            <w:proofErr w:type="spellEnd"/>
            <w:r>
              <w:rPr>
                <w:sz w:val="18"/>
                <w:szCs w:val="18"/>
              </w:rPr>
              <w:t xml:space="preserve"> des </w:t>
            </w:r>
            <w:proofErr w:type="spellStart"/>
            <w:r>
              <w:rPr>
                <w:sz w:val="18"/>
                <w:szCs w:val="18"/>
              </w:rPr>
              <w:t>fonctions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A67A6" w14:textId="77777777" w:rsidR="00163385" w:rsidRDefault="0056213B">
            <w:pPr>
              <w:spacing w:before="31"/>
              <w:ind w:left="367" w:right="36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73480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6139A" w14:textId="77777777" w:rsidR="00163385" w:rsidRDefault="0056213B">
            <w:pPr>
              <w:spacing w:before="33"/>
              <w:ind w:left="436" w:right="436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60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AD396" w14:textId="77777777" w:rsidR="00163385" w:rsidRDefault="0056213B">
            <w:pPr>
              <w:spacing w:before="31"/>
              <w:ind w:left="916" w:right="9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163385" w14:paraId="5DD3A5D9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E6571" w14:textId="77777777" w:rsidR="00163385" w:rsidRDefault="0056213B">
            <w:pPr>
              <w:spacing w:before="31"/>
              <w:ind w:left="275" w:right="27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66849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Projets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d’interface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6FE3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06096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61D8D" w14:textId="77777777" w:rsidR="00163385" w:rsidRDefault="0056213B">
            <w:pPr>
              <w:spacing w:before="33"/>
              <w:ind w:left="481" w:right="481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4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899DE" w14:textId="77777777" w:rsidR="00163385" w:rsidRDefault="0056213B">
            <w:pPr>
              <w:spacing w:before="31"/>
              <w:ind w:left="891" w:right="88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</w:tr>
      <w:tr w:rsidR="00163385" w14:paraId="4A7F021A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8E6B9F" w14:textId="77777777" w:rsidR="00163385" w:rsidRDefault="0056213B">
            <w:pPr>
              <w:spacing w:before="31"/>
              <w:ind w:left="280" w:right="28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37AEB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Réalisation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l’interface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F6024" w14:textId="77777777" w:rsidR="00163385" w:rsidRDefault="0056213B">
            <w:pPr>
              <w:spacing w:before="31"/>
              <w:ind w:left="367" w:right="36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80598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B5AC1" w14:textId="77777777" w:rsidR="00163385" w:rsidRDefault="0056213B">
            <w:pPr>
              <w:spacing w:before="33"/>
              <w:ind w:left="436" w:right="436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12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59A58" w14:textId="77777777" w:rsidR="00163385" w:rsidRDefault="0056213B">
            <w:pPr>
              <w:spacing w:before="31"/>
              <w:ind w:left="916" w:right="91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</w:tr>
      <w:tr w:rsidR="00163385" w14:paraId="55BA33AB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7B03" w14:textId="77777777" w:rsidR="00163385" w:rsidRDefault="0056213B">
            <w:pPr>
              <w:spacing w:before="31"/>
              <w:ind w:left="265" w:right="26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BD438" w14:textId="77777777" w:rsidR="00163385" w:rsidRDefault="0056213B">
            <w:pPr>
              <w:spacing w:before="31"/>
              <w:ind w:left="75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Mise en liaison de l’interface et des fonctions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92FAD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6D6B0" w14:textId="77777777" w:rsidR="00163385" w:rsidRDefault="0056213B">
            <w:pPr>
              <w:spacing w:before="31"/>
              <w:ind w:left="554" w:right="554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70BC9" w14:textId="77777777" w:rsidR="00163385" w:rsidRDefault="0056213B">
            <w:pPr>
              <w:spacing w:before="33"/>
              <w:ind w:left="481" w:right="481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8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BDC96" w14:textId="77777777" w:rsidR="00163385" w:rsidRDefault="0056213B">
            <w:pPr>
              <w:spacing w:before="31"/>
              <w:ind w:left="791" w:right="7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D, F</w:t>
            </w:r>
          </w:p>
        </w:tc>
      </w:tr>
      <w:tr w:rsidR="00163385" w14:paraId="54A983CF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D0468" w14:textId="77777777" w:rsidR="00163385" w:rsidRDefault="0056213B">
            <w:pPr>
              <w:spacing w:before="31"/>
              <w:ind w:left="265" w:right="26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E918" w14:textId="77777777" w:rsidR="00163385" w:rsidRDefault="0056213B">
            <w:pPr>
              <w:spacing w:before="31"/>
              <w:ind w:left="75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  <w:lang w:val="fr-FR"/>
              </w:rPr>
              <w:t>Mise en œuvre de l’application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0F2FE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6D9BC" w14:textId="77777777" w:rsidR="00163385" w:rsidRDefault="0056213B">
            <w:pPr>
              <w:spacing w:before="33"/>
              <w:ind w:left="552" w:right="55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1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BDB84" w14:textId="77777777" w:rsidR="00163385" w:rsidRDefault="0056213B">
            <w:pPr>
              <w:spacing w:before="31"/>
              <w:ind w:left="483" w:right="4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0FEBD" w14:textId="77777777" w:rsidR="00163385" w:rsidRDefault="0056213B">
            <w:pPr>
              <w:spacing w:before="31"/>
              <w:ind w:left="886" w:right="88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</w:tr>
      <w:tr w:rsidR="00163385" w14:paraId="1153FB04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26C4D" w14:textId="77777777" w:rsidR="00163385" w:rsidRDefault="0056213B">
            <w:pPr>
              <w:spacing w:before="31"/>
              <w:ind w:left="300" w:right="3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1801E" w14:textId="77777777" w:rsidR="00163385" w:rsidRDefault="0056213B">
            <w:pPr>
              <w:spacing w:before="31"/>
              <w:ind w:left="75"/>
            </w:pPr>
            <w:r>
              <w:rPr>
                <w:spacing w:val="-13"/>
                <w:sz w:val="18"/>
                <w:szCs w:val="18"/>
                <w:lang w:val="fr-FR"/>
              </w:rPr>
              <w:t>T</w:t>
            </w:r>
            <w:r>
              <w:rPr>
                <w:sz w:val="18"/>
                <w:szCs w:val="18"/>
                <w:lang w:val="fr-FR"/>
              </w:rPr>
              <w:t>ests de mise en œuvre</w:t>
            </w:r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CD6F1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E9F6F" w14:textId="77777777" w:rsidR="00163385" w:rsidRDefault="0056213B">
            <w:pPr>
              <w:spacing w:before="33"/>
              <w:ind w:left="552" w:right="55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4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754E4" w14:textId="77777777" w:rsidR="00163385" w:rsidRDefault="0056213B">
            <w:pPr>
              <w:spacing w:before="31"/>
              <w:ind w:left="438" w:right="4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09A80" w14:textId="77777777" w:rsidR="00163385" w:rsidRDefault="0056213B">
            <w:pPr>
              <w:spacing w:before="31"/>
              <w:ind w:left="886" w:right="88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</w:tr>
      <w:tr w:rsidR="00163385" w14:paraId="6E21A3D9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18C1D" w14:textId="77777777" w:rsidR="00163385" w:rsidRDefault="0056213B">
            <w:pPr>
              <w:spacing w:before="31"/>
              <w:ind w:left="295" w:right="29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90F33" w14:textId="77777777" w:rsidR="00163385" w:rsidRDefault="0056213B">
            <w:pPr>
              <w:spacing w:before="31"/>
              <w:ind w:left="75"/>
            </w:pPr>
            <w:r>
              <w:rPr>
                <w:spacing w:val="-20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alidation de </w:t>
            </w:r>
            <w:proofErr w:type="spellStart"/>
            <w:r>
              <w:rPr>
                <w:sz w:val="18"/>
                <w:szCs w:val="18"/>
              </w:rPr>
              <w:t>l’étude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détaillée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8E920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4430B" w14:textId="77777777" w:rsidR="00163385" w:rsidRDefault="0056213B">
            <w:pPr>
              <w:spacing w:before="33"/>
              <w:ind w:left="552" w:right="55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2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CF5B4" w14:textId="77777777" w:rsidR="00163385" w:rsidRDefault="0056213B">
            <w:pPr>
              <w:spacing w:before="31"/>
              <w:ind w:left="483" w:right="4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AEC22" w14:textId="77777777" w:rsidR="00163385" w:rsidRDefault="0056213B">
            <w:pPr>
              <w:spacing w:before="31"/>
              <w:ind w:left="795" w:right="7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C, L</w:t>
            </w:r>
          </w:p>
        </w:tc>
      </w:tr>
      <w:tr w:rsidR="00163385" w14:paraId="42815F0A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7B152" w14:textId="77777777" w:rsidR="00163385" w:rsidRDefault="0056213B">
            <w:pPr>
              <w:spacing w:before="31"/>
              <w:ind w:left="265" w:right="26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6970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Recette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BAE93" w14:textId="77777777" w:rsidR="00163385" w:rsidRDefault="0056213B">
            <w:pPr>
              <w:spacing w:before="31"/>
              <w:ind w:left="412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522C7" w14:textId="77777777" w:rsidR="00163385" w:rsidRDefault="0056213B">
            <w:pPr>
              <w:spacing w:before="33"/>
              <w:ind w:left="552" w:right="55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1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42347" w14:textId="77777777" w:rsidR="00163385" w:rsidRDefault="0056213B">
            <w:pPr>
              <w:spacing w:before="31"/>
              <w:ind w:left="483" w:right="48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A45B6" w14:textId="77777777" w:rsidR="00163385" w:rsidRDefault="0056213B">
            <w:pPr>
              <w:spacing w:before="31"/>
              <w:ind w:left="921" w:right="92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</w:tr>
      <w:tr w:rsidR="00163385" w14:paraId="3A386742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737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7C949" w14:textId="77777777" w:rsidR="00163385" w:rsidRDefault="0056213B">
            <w:pPr>
              <w:spacing w:before="31"/>
              <w:ind w:left="278" w:right="27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68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200BD" w14:textId="77777777" w:rsidR="00163385" w:rsidRDefault="0056213B">
            <w:pPr>
              <w:spacing w:before="31"/>
              <w:ind w:left="7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Étude </w:t>
            </w:r>
            <w:proofErr w:type="spellStart"/>
            <w:r>
              <w:rPr>
                <w:sz w:val="18"/>
                <w:szCs w:val="18"/>
              </w:rPr>
              <w:t>détaillée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l’interface</w:t>
            </w:r>
            <w:proofErr w:type="spellEnd"/>
          </w:p>
        </w:tc>
        <w:tc>
          <w:tcPr>
            <w:tcW w:w="991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1905" w14:textId="778E17B1" w:rsidR="00163385" w:rsidRDefault="00DD50F8">
            <w:pPr>
              <w:spacing w:before="31"/>
              <w:ind w:left="413" w:right="41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39DCB" w14:textId="77777777" w:rsidR="00163385" w:rsidRDefault="0056213B">
            <w:pPr>
              <w:spacing w:before="33"/>
              <w:ind w:left="552" w:right="55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2</w:t>
            </w:r>
          </w:p>
        </w:tc>
        <w:tc>
          <w:tcPr>
            <w:tcW w:w="113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71CE" w14:textId="77777777" w:rsidR="00163385" w:rsidRDefault="0056213B">
            <w:pPr>
              <w:spacing w:before="31"/>
              <w:ind w:left="438" w:right="43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3" w:type="dxa"/>
            <w:tcBorders>
              <w:top w:val="dash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FA562" w14:textId="77777777" w:rsidR="00163385" w:rsidRDefault="0056213B">
            <w:pPr>
              <w:spacing w:before="31"/>
              <w:ind w:left="896" w:right="89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163385" w14:paraId="52C7A5BD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4420" w:type="dxa"/>
            <w:gridSpan w:val="2"/>
            <w:tcBorders>
              <w:top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33D5" w14:textId="77777777" w:rsidR="00163385" w:rsidRDefault="00163385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73897" w14:textId="77777777" w:rsidR="00163385" w:rsidRDefault="0056213B">
            <w:pPr>
              <w:spacing w:before="33"/>
              <w:ind w:left="365" w:right="365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69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B3E7" w14:textId="77777777" w:rsidR="00163385" w:rsidRDefault="00163385"/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7C5D7D" w14:textId="77777777" w:rsidR="00163385" w:rsidRDefault="0056213B">
            <w:pPr>
              <w:spacing w:before="33"/>
              <w:ind w:left="390" w:right="390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165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1B6392" w14:textId="77777777" w:rsidR="00163385" w:rsidRDefault="00163385"/>
        </w:tc>
      </w:tr>
    </w:tbl>
    <w:p w14:paraId="502E2B5C" w14:textId="77777777" w:rsidR="00163385" w:rsidRDefault="00163385">
      <w:pPr>
        <w:spacing w:before="7" w:line="100" w:lineRule="exact"/>
        <w:rPr>
          <w:sz w:val="11"/>
          <w:szCs w:val="11"/>
        </w:rPr>
      </w:pPr>
    </w:p>
    <w:p w14:paraId="16425140" w14:textId="77777777" w:rsidR="00163385" w:rsidRDefault="0056213B">
      <w:pPr>
        <w:spacing w:before="36"/>
        <w:ind w:left="110"/>
      </w:pPr>
      <w:proofErr w:type="gramStart"/>
      <w:r>
        <w:rPr>
          <w:rFonts w:ascii="Arial Narrow" w:eastAsia="Arial Narrow" w:hAnsi="Arial Narrow" w:cs="Arial Narrow"/>
          <w:b/>
          <w:i/>
          <w:color w:val="6B6B6B"/>
          <w:lang w:val="fr-FR"/>
        </w:rPr>
        <w:t>1</w:t>
      </w:r>
      <w:r>
        <w:rPr>
          <w:b/>
          <w:i/>
          <w:color w:val="6B6B6B"/>
          <w:lang w:val="fr-FR"/>
        </w:rPr>
        <w:t xml:space="preserve"> </w:t>
      </w:r>
      <w:r>
        <w:rPr>
          <w:b/>
          <w:i/>
          <w:color w:val="6B6B6B"/>
          <w:spacing w:val="49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Compléter</w:t>
      </w:r>
      <w:proofErr w:type="gramEnd"/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charges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et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nombre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de</w:t>
      </w:r>
      <w:r>
        <w:rPr>
          <w:b/>
          <w:i/>
          <w:color w:val="6B6B6B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personnes,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ainsi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que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totaux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dans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tableau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ci-dessus.</w:t>
      </w:r>
    </w:p>
    <w:p w14:paraId="0933BC26" w14:textId="77777777" w:rsidR="00163385" w:rsidRDefault="00163385">
      <w:pPr>
        <w:spacing w:before="18" w:line="220" w:lineRule="exact"/>
        <w:rPr>
          <w:sz w:val="22"/>
          <w:szCs w:val="22"/>
          <w:lang w:val="fr-FR"/>
        </w:rPr>
      </w:pPr>
    </w:p>
    <w:p w14:paraId="20C5C49D" w14:textId="77777777" w:rsidR="00163385" w:rsidRDefault="0056213B">
      <w:pPr>
        <w:ind w:left="110"/>
      </w:pPr>
      <w:proofErr w:type="gramStart"/>
      <w:r>
        <w:rPr>
          <w:rFonts w:ascii="Arial Narrow" w:eastAsia="Arial Narrow" w:hAnsi="Arial Narrow" w:cs="Arial Narrow"/>
          <w:b/>
          <w:i/>
          <w:color w:val="6B6B6B"/>
          <w:lang w:val="fr-FR"/>
        </w:rPr>
        <w:t>2</w:t>
      </w:r>
      <w:r>
        <w:rPr>
          <w:b/>
          <w:i/>
          <w:color w:val="6B6B6B"/>
          <w:lang w:val="fr-FR"/>
        </w:rPr>
        <w:t xml:space="preserve"> </w:t>
      </w:r>
      <w:r>
        <w:rPr>
          <w:b/>
          <w:i/>
          <w:color w:val="6B6B6B"/>
          <w:spacing w:val="49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Laquelle</w:t>
      </w:r>
      <w:proofErr w:type="gramEnd"/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ces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données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est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en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rapport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direct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avec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coût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du</w:t>
      </w:r>
      <w:r>
        <w:rPr>
          <w:b/>
          <w:i/>
          <w:color w:val="6B6B6B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projet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?</w:t>
      </w:r>
    </w:p>
    <w:p w14:paraId="5E148776" w14:textId="77777777" w:rsidR="00163385" w:rsidRDefault="0056213B">
      <w:pPr>
        <w:spacing w:before="70"/>
        <w:ind w:left="677"/>
      </w:pPr>
      <w:r>
        <w:rPr>
          <w:rFonts w:ascii="Arial Narrow" w:eastAsia="Arial Narrow" w:hAnsi="Arial Narrow" w:cs="Arial Narrow"/>
          <w:color w:val="434343"/>
          <w:lang w:val="fr-FR"/>
        </w:rPr>
        <w:t>Il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s’agit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la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charge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en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jours/homme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(à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multiplier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par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les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coûts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journaliers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des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personnes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engagées).</w:t>
      </w:r>
    </w:p>
    <w:p w14:paraId="549D9E32" w14:textId="77777777" w:rsidR="00163385" w:rsidRDefault="00163385">
      <w:pPr>
        <w:spacing w:before="9" w:line="160" w:lineRule="exact"/>
        <w:rPr>
          <w:sz w:val="17"/>
          <w:szCs w:val="17"/>
          <w:lang w:val="fr-FR"/>
        </w:rPr>
      </w:pPr>
    </w:p>
    <w:p w14:paraId="3DCAC652" w14:textId="77777777" w:rsidR="00163385" w:rsidRDefault="0056213B">
      <w:pPr>
        <w:ind w:left="110"/>
      </w:pPr>
      <w:proofErr w:type="gramStart"/>
      <w:r>
        <w:rPr>
          <w:rFonts w:ascii="Arial Narrow" w:eastAsia="Arial Narrow" w:hAnsi="Arial Narrow" w:cs="Arial Narrow"/>
          <w:b/>
          <w:i/>
          <w:color w:val="6B6B6B"/>
          <w:lang w:val="fr-FR"/>
        </w:rPr>
        <w:t>3</w:t>
      </w:r>
      <w:r>
        <w:rPr>
          <w:b/>
          <w:i/>
          <w:color w:val="6B6B6B"/>
          <w:lang w:val="fr-FR"/>
        </w:rPr>
        <w:t xml:space="preserve"> </w:t>
      </w:r>
      <w:r>
        <w:rPr>
          <w:b/>
          <w:i/>
          <w:color w:val="6B6B6B"/>
          <w:spacing w:val="49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Expliquer</w:t>
      </w:r>
      <w:proofErr w:type="gramEnd"/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l’antériorité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la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tâche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B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par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rapport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à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la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tâche</w:t>
      </w:r>
      <w:r>
        <w:rPr>
          <w:b/>
          <w:i/>
          <w:color w:val="6B6B6B"/>
          <w:spacing w:val="-12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A.</w:t>
      </w:r>
    </w:p>
    <w:p w14:paraId="27270FAF" w14:textId="77777777" w:rsidR="00163385" w:rsidRDefault="0056213B">
      <w:pPr>
        <w:spacing w:before="70"/>
        <w:ind w:left="677"/>
      </w:pPr>
      <w:r>
        <w:rPr>
          <w:rFonts w:ascii="Arial Narrow" w:eastAsia="Arial Narrow" w:hAnsi="Arial Narrow" w:cs="Arial Narrow"/>
          <w:color w:val="434343"/>
          <w:lang w:val="fr-FR"/>
        </w:rPr>
        <w:t>La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mise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en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place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d’une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équipe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projet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dépend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des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besoins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en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termes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de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compétences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que</w:t>
      </w:r>
      <w:r>
        <w:rPr>
          <w:color w:val="434343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révèle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l’étude</w:t>
      </w:r>
      <w:r>
        <w:rPr>
          <w:color w:val="434343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color w:val="434343"/>
          <w:lang w:val="fr-FR"/>
        </w:rPr>
        <w:t>préalable.</w:t>
      </w:r>
    </w:p>
    <w:p w14:paraId="20916286" w14:textId="77777777" w:rsidR="00163385" w:rsidRDefault="00163385">
      <w:pPr>
        <w:spacing w:before="1" w:line="120" w:lineRule="exact"/>
        <w:rPr>
          <w:sz w:val="13"/>
          <w:szCs w:val="13"/>
          <w:lang w:val="fr-FR"/>
        </w:rPr>
      </w:pPr>
    </w:p>
    <w:p w14:paraId="047D8021" w14:textId="77777777" w:rsidR="00163385" w:rsidRDefault="0056213B">
      <w:pPr>
        <w:ind w:left="110"/>
      </w:pPr>
      <w:proofErr w:type="gramStart"/>
      <w:r>
        <w:rPr>
          <w:rFonts w:ascii="Arial Narrow" w:eastAsia="Arial Narrow" w:hAnsi="Arial Narrow" w:cs="Arial Narrow"/>
          <w:b/>
          <w:i/>
          <w:color w:val="6B6B6B"/>
          <w:lang w:val="fr-FR"/>
        </w:rPr>
        <w:t>4</w:t>
      </w:r>
      <w:r>
        <w:rPr>
          <w:b/>
          <w:i/>
          <w:color w:val="6B6B6B"/>
          <w:lang w:val="fr-FR"/>
        </w:rPr>
        <w:t xml:space="preserve"> </w:t>
      </w:r>
      <w:r>
        <w:rPr>
          <w:b/>
          <w:i/>
          <w:color w:val="6B6B6B"/>
          <w:spacing w:val="49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Déterminer</w:t>
      </w:r>
      <w:proofErr w:type="gramEnd"/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dans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quel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ordre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tâches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vont</w:t>
      </w:r>
      <w:r>
        <w:rPr>
          <w:b/>
          <w:i/>
          <w:color w:val="6B6B6B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pouvoir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être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réalisées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selon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leurs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antériorités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(plusieurs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tâches</w:t>
      </w:r>
      <w:r>
        <w:rPr>
          <w:b/>
          <w:i/>
          <w:color w:val="6B6B6B"/>
          <w:spacing w:val="-5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peuvent</w:t>
      </w:r>
      <w:r>
        <w:rPr>
          <w:b/>
          <w:i/>
          <w:color w:val="6B6B6B"/>
          <w:spacing w:val="-4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lang w:val="fr-FR"/>
        </w:rPr>
        <w:t>être</w:t>
      </w:r>
    </w:p>
    <w:p w14:paraId="5DA93679" w14:textId="77777777" w:rsidR="00163385" w:rsidRDefault="0056213B">
      <w:pPr>
        <w:spacing w:line="220" w:lineRule="exact"/>
        <w:ind w:left="350"/>
      </w:pPr>
      <w:proofErr w:type="spellStart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>UpDOLVpHV</w:t>
      </w:r>
      <w:proofErr w:type="spell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HQ </w:t>
      </w:r>
      <w:proofErr w:type="spellStart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>SDUDOOqOH</w:t>
      </w:r>
      <w:proofErr w:type="spell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j XQH </w:t>
      </w:r>
      <w:proofErr w:type="spellStart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>PrPH</w:t>
      </w:r>
      <w:proofErr w:type="spell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</w:t>
      </w:r>
      <w:proofErr w:type="spellStart"/>
      <w:proofErr w:type="gramStart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>pWDSH</w:t>
      </w:r>
      <w:proofErr w:type="spell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 HQ</w:t>
      </w:r>
      <w:proofErr w:type="gram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¿QLVVDQW GH </w:t>
      </w:r>
      <w:proofErr w:type="spellStart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>FRPSOpWHU</w:t>
      </w:r>
      <w:proofErr w:type="spellEnd"/>
      <w:r>
        <w:rPr>
          <w:rFonts w:ascii="PMingLiU" w:eastAsia="PMingLiU" w:hAnsi="PMingLiU" w:cs="PMingLiU"/>
          <w:b/>
          <w:i/>
          <w:color w:val="6B6B6B"/>
          <w:w w:val="68"/>
          <w:position w:val="-1"/>
          <w:lang w:val="fr-FR"/>
        </w:rPr>
        <w:t xml:space="preserve"> OH WDEOHDX VXLYDQW</w:t>
      </w:r>
      <w:r>
        <w:rPr>
          <w:rFonts w:ascii="PMingLiU" w:eastAsia="PMingLiU" w:hAnsi="PMingLiU" w:cs="PMingLiU"/>
          <w:b/>
          <w:i/>
          <w:color w:val="6B6B6B"/>
          <w:spacing w:val="-20"/>
          <w:w w:val="87"/>
          <w:position w:val="-1"/>
          <w:lang w:val="fr-FR"/>
        </w:rPr>
        <w:t xml:space="preserve"> </w:t>
      </w:r>
      <w:r>
        <w:rPr>
          <w:rFonts w:ascii="PMingLiU" w:eastAsia="PMingLiU" w:hAnsi="PMingLiU" w:cs="PMingLiU"/>
          <w:b/>
          <w:i/>
          <w:color w:val="6B6B6B"/>
          <w:w w:val="105"/>
          <w:position w:val="-1"/>
          <w:lang w:val="fr-FR"/>
        </w:rPr>
        <w:t xml:space="preserve"> </w:t>
      </w:r>
    </w:p>
    <w:p w14:paraId="3F9B9A8C" w14:textId="77777777" w:rsidR="00163385" w:rsidRDefault="00163385">
      <w:pPr>
        <w:spacing w:before="3" w:line="100" w:lineRule="exact"/>
        <w:rPr>
          <w:sz w:val="10"/>
          <w:szCs w:val="10"/>
          <w:lang w:val="fr-FR"/>
        </w:rPr>
      </w:pPr>
    </w:p>
    <w:tbl>
      <w:tblPr>
        <w:tblW w:w="9633" w:type="dxa"/>
        <w:tblInd w:w="3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163385" w14:paraId="62C368D1" w14:textId="7777777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4B77D" w14:textId="77777777" w:rsidR="00163385" w:rsidRDefault="0056213B">
            <w:pPr>
              <w:spacing w:before="23"/>
              <w:ind w:left="323"/>
            </w:pPr>
            <w:r>
              <w:rPr>
                <w:b/>
                <w:i/>
              </w:rPr>
              <w:t>Étape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0CF4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DBE9D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65BF0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1C3EE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64EB7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68060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797B3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38A0A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37D92" w14:textId="77777777" w:rsidR="00163385" w:rsidRDefault="0056213B">
            <w:pPr>
              <w:spacing w:before="23"/>
              <w:ind w:left="335" w:right="335"/>
              <w:jc w:val="center"/>
            </w:pPr>
            <w:r>
              <w:rPr>
                <w:b/>
                <w:i/>
              </w:rPr>
              <w:t>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C6C6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51F02" w14:textId="77777777" w:rsidR="00163385" w:rsidRDefault="0056213B">
            <w:pPr>
              <w:spacing w:before="23"/>
              <w:ind w:left="285" w:right="285"/>
              <w:jc w:val="center"/>
            </w:pPr>
            <w:r>
              <w:rPr>
                <w:b/>
                <w:i/>
              </w:rPr>
              <w:t>10</w:t>
            </w:r>
          </w:p>
        </w:tc>
      </w:tr>
      <w:tr w:rsidR="00163385" w14:paraId="1B5CCC2D" w14:textId="77777777">
        <w:tblPrEx>
          <w:tblCellMar>
            <w:top w:w="0" w:type="dxa"/>
            <w:bottom w:w="0" w:type="dxa"/>
          </w:tblCellMar>
        </w:tblPrEx>
        <w:trPr>
          <w:trHeight w:hRule="exact" w:val="30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F2A3" w14:textId="77777777" w:rsidR="00163385" w:rsidRDefault="0056213B">
            <w:pPr>
              <w:spacing w:before="23"/>
              <w:ind w:left="195"/>
            </w:pPr>
            <w:proofErr w:type="spellStart"/>
            <w:r>
              <w:rPr>
                <w:b/>
              </w:rPr>
              <w:t>Tâche</w:t>
            </w:r>
            <w:proofErr w:type="spellEnd"/>
            <w:r>
              <w:rPr>
                <w:b/>
              </w:rPr>
              <w:t>(s)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59D0" w14:textId="77777777" w:rsidR="00163385" w:rsidRDefault="0056213B">
            <w:pPr>
              <w:spacing w:before="27"/>
              <w:ind w:left="318" w:right="318"/>
              <w:jc w:val="center"/>
            </w:pPr>
            <w:r>
              <w:t>B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FF717B" w14:textId="77777777" w:rsidR="00163385" w:rsidRDefault="0056213B">
            <w:pPr>
              <w:spacing w:before="27"/>
              <w:ind w:left="318" w:right="307"/>
              <w:jc w:val="center"/>
            </w:pPr>
            <w:r>
              <w:t>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B14B55" w14:textId="77777777" w:rsidR="00163385" w:rsidRDefault="0056213B">
            <w:pPr>
              <w:spacing w:before="27"/>
              <w:ind w:left="242"/>
            </w:pPr>
            <w:r>
              <w:t>E, C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A3D8F0" w14:textId="77777777" w:rsidR="00163385" w:rsidRDefault="0056213B">
            <w:pPr>
              <w:spacing w:before="33"/>
              <w:ind w:left="343" w:right="336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L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C65FF5" w14:textId="77777777" w:rsidR="00163385" w:rsidRDefault="0056213B">
            <w:pPr>
              <w:spacing w:before="33"/>
              <w:ind w:left="344" w:right="344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J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5BFBB7" w14:textId="77777777" w:rsidR="00163385" w:rsidRDefault="0056213B">
            <w:pPr>
              <w:spacing w:before="33"/>
              <w:ind w:left="265"/>
            </w:pPr>
            <w:r>
              <w:rPr>
                <w:rFonts w:ascii="Arial Narrow" w:eastAsia="Arial Narrow" w:hAnsi="Arial Narrow" w:cs="Arial Narrow"/>
                <w:color w:val="434343"/>
              </w:rPr>
              <w:t>D,</w:t>
            </w:r>
            <w:r>
              <w:rPr>
                <w:color w:val="434343"/>
                <w:spacing w:val="-4"/>
              </w:rPr>
              <w:t xml:space="preserve"> </w:t>
            </w:r>
            <w:r>
              <w:rPr>
                <w:rFonts w:ascii="Arial Narrow" w:eastAsia="Arial Narrow" w:hAnsi="Arial Narrow" w:cs="Arial Narrow"/>
                <w:color w:val="434343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80CA" w14:textId="77777777" w:rsidR="00163385" w:rsidRDefault="0056213B">
            <w:pPr>
              <w:spacing w:before="33"/>
              <w:ind w:left="321" w:right="321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5D68AD" w14:textId="77777777" w:rsidR="00163385" w:rsidRDefault="0056213B">
            <w:pPr>
              <w:spacing w:before="33"/>
              <w:ind w:left="326" w:right="326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H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857D86" w14:textId="77777777" w:rsidR="00163385" w:rsidRDefault="0056213B">
            <w:pPr>
              <w:spacing w:before="33"/>
              <w:ind w:left="362" w:right="362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I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853B" w14:textId="77777777" w:rsidR="00163385" w:rsidRDefault="0056213B">
            <w:pPr>
              <w:spacing w:before="33"/>
              <w:ind w:left="330" w:right="329"/>
              <w:jc w:val="center"/>
            </w:pPr>
            <w:r>
              <w:rPr>
                <w:rFonts w:ascii="Arial Narrow" w:eastAsia="Arial Narrow" w:hAnsi="Arial Narrow" w:cs="Arial Narrow"/>
                <w:color w:val="434343"/>
              </w:rPr>
              <w:t>K</w:t>
            </w:r>
          </w:p>
        </w:tc>
      </w:tr>
    </w:tbl>
    <w:p w14:paraId="5211A679" w14:textId="77777777" w:rsidR="00163385" w:rsidRDefault="00163385">
      <w:pPr>
        <w:spacing w:before="15" w:line="200" w:lineRule="exact"/>
      </w:pPr>
    </w:p>
    <w:p w14:paraId="0A2C5EC8" w14:textId="77777777" w:rsidR="00163385" w:rsidRDefault="0056213B">
      <w:pPr>
        <w:spacing w:before="36" w:line="220" w:lineRule="exact"/>
        <w:ind w:left="110"/>
      </w:pPr>
      <w:proofErr w:type="gramStart"/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5</w:t>
      </w:r>
      <w:r>
        <w:rPr>
          <w:b/>
          <w:i/>
          <w:color w:val="6B6B6B"/>
          <w:position w:val="-1"/>
          <w:lang w:val="fr-FR"/>
        </w:rPr>
        <w:t xml:space="preserve"> </w:t>
      </w:r>
      <w:r>
        <w:rPr>
          <w:b/>
          <w:i/>
          <w:color w:val="6B6B6B"/>
          <w:spacing w:val="49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Établir</w:t>
      </w:r>
      <w:proofErr w:type="gramEnd"/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le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diagramme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Gantt,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gradué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en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nombre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de</w:t>
      </w:r>
      <w:r>
        <w:rPr>
          <w:b/>
          <w:i/>
          <w:color w:val="6B6B6B"/>
          <w:spacing w:val="-5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jours,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dans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l’ordre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de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réalisation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des</w:t>
      </w:r>
      <w:r>
        <w:rPr>
          <w:b/>
          <w:i/>
          <w:color w:val="6B6B6B"/>
          <w:spacing w:val="-4"/>
          <w:position w:val="-1"/>
          <w:lang w:val="fr-FR"/>
        </w:rPr>
        <w:t xml:space="preserve"> </w:t>
      </w:r>
      <w:r>
        <w:rPr>
          <w:rFonts w:ascii="Arial Narrow" w:eastAsia="Arial Narrow" w:hAnsi="Arial Narrow" w:cs="Arial Narrow"/>
          <w:b/>
          <w:i/>
          <w:color w:val="6B6B6B"/>
          <w:position w:val="-1"/>
          <w:lang w:val="fr-FR"/>
        </w:rPr>
        <w:t>tâches.</w:t>
      </w:r>
    </w:p>
    <w:p w14:paraId="633CC491" w14:textId="77777777" w:rsidR="00163385" w:rsidRDefault="00163385">
      <w:pPr>
        <w:rPr>
          <w:lang w:val="fr-FR"/>
        </w:rPr>
      </w:pPr>
    </w:p>
    <w:sectPr w:rsidR="0016338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18C4B" w14:textId="77777777" w:rsidR="0056213B" w:rsidRDefault="0056213B">
      <w:r>
        <w:separator/>
      </w:r>
    </w:p>
  </w:endnote>
  <w:endnote w:type="continuationSeparator" w:id="0">
    <w:p w14:paraId="2D8EAA0A" w14:textId="77777777" w:rsidR="0056213B" w:rsidRDefault="0056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F44AA" w14:textId="77777777" w:rsidR="0056213B" w:rsidRDefault="0056213B">
      <w:r>
        <w:rPr>
          <w:color w:val="000000"/>
        </w:rPr>
        <w:separator/>
      </w:r>
    </w:p>
  </w:footnote>
  <w:footnote w:type="continuationSeparator" w:id="0">
    <w:p w14:paraId="057D51B0" w14:textId="77777777" w:rsidR="0056213B" w:rsidRDefault="00562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3385"/>
    <w:rsid w:val="000F6317"/>
    <w:rsid w:val="00163385"/>
    <w:rsid w:val="0056213B"/>
    <w:rsid w:val="00DD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6A090"/>
  <w15:docId w15:val="{2065878F-C774-4CA0-A3D1-E1A61F35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360" w:after="80" w:line="256" w:lineRule="auto"/>
      <w:outlineLvl w:val="0"/>
    </w:pPr>
    <w:rPr>
      <w:rFonts w:ascii="Calibri Light" w:hAnsi="Calibri Light"/>
      <w:color w:val="2F5496"/>
      <w:sz w:val="40"/>
      <w:szCs w:val="40"/>
      <w:lang w:val="fr-FR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 w:line="256" w:lineRule="auto"/>
      <w:outlineLvl w:val="1"/>
    </w:pPr>
    <w:rPr>
      <w:rFonts w:ascii="Calibri Light" w:hAnsi="Calibri Light"/>
      <w:color w:val="2F5496"/>
      <w:sz w:val="32"/>
      <w:szCs w:val="32"/>
      <w:lang w:val="fr-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 w:line="256" w:lineRule="auto"/>
      <w:outlineLvl w:val="2"/>
    </w:pPr>
    <w:rPr>
      <w:rFonts w:ascii="Calibri" w:hAnsi="Calibri"/>
      <w:color w:val="2F5496"/>
      <w:sz w:val="28"/>
      <w:szCs w:val="28"/>
      <w:lang w:val="fr-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 w:line="256" w:lineRule="auto"/>
      <w:outlineLvl w:val="3"/>
    </w:pPr>
    <w:rPr>
      <w:rFonts w:ascii="Calibri" w:hAnsi="Calibri"/>
      <w:i/>
      <w:iCs/>
      <w:color w:val="2F5496"/>
      <w:sz w:val="22"/>
      <w:szCs w:val="22"/>
      <w:lang w:val="fr-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 w:line="256" w:lineRule="auto"/>
      <w:outlineLvl w:val="4"/>
    </w:pPr>
    <w:rPr>
      <w:rFonts w:ascii="Calibri" w:hAnsi="Calibri"/>
      <w:color w:val="2F5496"/>
      <w:sz w:val="22"/>
      <w:szCs w:val="22"/>
      <w:lang w:val="fr-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40" w:line="256" w:lineRule="auto"/>
      <w:outlineLvl w:val="5"/>
    </w:pPr>
    <w:rPr>
      <w:rFonts w:ascii="Calibri" w:hAnsi="Calibri"/>
      <w:i/>
      <w:iCs/>
      <w:color w:val="595959"/>
      <w:sz w:val="22"/>
      <w:szCs w:val="22"/>
      <w:lang w:val="fr-FR"/>
    </w:rPr>
  </w:style>
  <w:style w:type="paragraph" w:styleId="Titre7">
    <w:name w:val="heading 7"/>
    <w:basedOn w:val="Normal"/>
    <w:next w:val="Normal"/>
    <w:pPr>
      <w:keepNext/>
      <w:keepLines/>
      <w:spacing w:before="40" w:line="256" w:lineRule="auto"/>
      <w:outlineLvl w:val="6"/>
    </w:pPr>
    <w:rPr>
      <w:rFonts w:ascii="Calibri" w:hAnsi="Calibri"/>
      <w:color w:val="595959"/>
      <w:sz w:val="22"/>
      <w:szCs w:val="22"/>
      <w:lang w:val="fr-FR"/>
    </w:rPr>
  </w:style>
  <w:style w:type="paragraph" w:styleId="Titre8">
    <w:name w:val="heading 8"/>
    <w:basedOn w:val="Normal"/>
    <w:next w:val="Normal"/>
    <w:pPr>
      <w:keepNext/>
      <w:keepLines/>
      <w:spacing w:line="256" w:lineRule="auto"/>
      <w:outlineLvl w:val="7"/>
    </w:pPr>
    <w:rPr>
      <w:rFonts w:ascii="Calibri" w:hAnsi="Calibri"/>
      <w:i/>
      <w:iCs/>
      <w:color w:val="272727"/>
      <w:sz w:val="22"/>
      <w:szCs w:val="22"/>
      <w:lang w:val="fr-FR"/>
    </w:rPr>
  </w:style>
  <w:style w:type="paragraph" w:styleId="Titre9">
    <w:name w:val="heading 9"/>
    <w:basedOn w:val="Normal"/>
    <w:next w:val="Normal"/>
    <w:pPr>
      <w:keepNext/>
      <w:keepLines/>
      <w:spacing w:line="256" w:lineRule="auto"/>
      <w:outlineLvl w:val="8"/>
    </w:pPr>
    <w:rPr>
      <w:rFonts w:ascii="Calibri" w:hAnsi="Calibri"/>
      <w:color w:val="272727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Policepardfau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Policepardfaut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Policepardfaut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Policepardfaut"/>
    <w:rPr>
      <w:rFonts w:eastAsia="Times New Roman" w:cs="Times New Roman"/>
      <w:color w:val="2F5496"/>
    </w:rPr>
  </w:style>
  <w:style w:type="character" w:customStyle="1" w:styleId="Titre6Car">
    <w:name w:val="Titre 6 Car"/>
    <w:basedOn w:val="Policepardfaut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Policepardfaut"/>
    <w:rPr>
      <w:rFonts w:eastAsia="Times New Roman" w:cs="Times New Roman"/>
      <w:color w:val="595959"/>
    </w:rPr>
  </w:style>
  <w:style w:type="character" w:customStyle="1" w:styleId="Titre8Car">
    <w:name w:val="Titre 8 Car"/>
    <w:basedOn w:val="Policepardfaut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Policepardfaut"/>
    <w:rPr>
      <w:rFonts w:eastAsia="Times New Roman" w:cs="Times New Roman"/>
      <w:color w:val="272727"/>
    </w:rPr>
  </w:style>
  <w:style w:type="paragraph" w:styleId="Titre">
    <w:name w:val="Title"/>
    <w:basedOn w:val="Normal"/>
    <w:next w:val="Normal"/>
    <w:uiPriority w:val="10"/>
    <w:qFormat/>
    <w:pPr>
      <w:spacing w:after="80"/>
      <w:contextualSpacing/>
    </w:pPr>
    <w:rPr>
      <w:rFonts w:ascii="Calibri Light" w:hAnsi="Calibri Light"/>
      <w:spacing w:val="-10"/>
      <w:kern w:val="3"/>
      <w:sz w:val="56"/>
      <w:szCs w:val="56"/>
      <w:lang w:val="fr-FR"/>
    </w:rPr>
  </w:style>
  <w:style w:type="character" w:customStyle="1" w:styleId="TitreCar">
    <w:name w:val="Titre Car"/>
    <w:basedOn w:val="Policepardfau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Sous-titre">
    <w:name w:val="Subtitle"/>
    <w:basedOn w:val="Normal"/>
    <w:next w:val="Normal"/>
    <w:uiPriority w:val="11"/>
    <w:qFormat/>
    <w:pPr>
      <w:spacing w:after="160" w:line="256" w:lineRule="auto"/>
    </w:pPr>
    <w:rPr>
      <w:rFonts w:ascii="Calibri" w:hAnsi="Calibri"/>
      <w:color w:val="595959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rPr>
      <w:rFonts w:eastAsia="Times New Roman" w:cs="Times New Roman"/>
      <w:color w:val="595959"/>
      <w:spacing w:val="15"/>
      <w:sz w:val="28"/>
      <w:szCs w:val="28"/>
    </w:rPr>
  </w:style>
  <w:style w:type="paragraph" w:styleId="Citation">
    <w:name w:val="Quote"/>
    <w:basedOn w:val="Normal"/>
    <w:next w:val="Normal"/>
    <w:pPr>
      <w:spacing w:before="160" w:after="160" w:line="256" w:lineRule="auto"/>
      <w:jc w:val="center"/>
    </w:pPr>
    <w:rPr>
      <w:rFonts w:ascii="Calibri" w:eastAsia="Calibri" w:hAnsi="Calibri" w:cs="Arial"/>
      <w:i/>
      <w:iCs/>
      <w:color w:val="404040"/>
      <w:sz w:val="22"/>
      <w:szCs w:val="22"/>
      <w:lang w:val="fr-FR"/>
    </w:rPr>
  </w:style>
  <w:style w:type="character" w:customStyle="1" w:styleId="CitationCar">
    <w:name w:val="Citation Car"/>
    <w:basedOn w:val="Policepardfaut"/>
    <w:rPr>
      <w:i/>
      <w:iCs/>
      <w:color w:val="404040"/>
    </w:rPr>
  </w:style>
  <w:style w:type="paragraph" w:styleId="Paragraphedeliste">
    <w:name w:val="List Paragraph"/>
    <w:basedOn w:val="Normal"/>
    <w:pPr>
      <w:spacing w:after="160" w:line="25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character" w:styleId="Accentuationintense">
    <w:name w:val="Intense Emphasis"/>
    <w:basedOn w:val="Policepardfaut"/>
    <w:rPr>
      <w:i/>
      <w:iCs/>
      <w:color w:val="2F5496"/>
    </w:rPr>
  </w:style>
  <w:style w:type="paragraph" w:styleId="Citationintense">
    <w:name w:val="Intense Quote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 w:line="256" w:lineRule="auto"/>
      <w:ind w:left="864" w:right="864"/>
      <w:jc w:val="center"/>
    </w:pPr>
    <w:rPr>
      <w:rFonts w:ascii="Calibri" w:eastAsia="Calibri" w:hAnsi="Calibri" w:cs="Arial"/>
      <w:i/>
      <w:iCs/>
      <w:color w:val="2F5496"/>
      <w:sz w:val="22"/>
      <w:szCs w:val="22"/>
      <w:lang w:val="fr-FR"/>
    </w:rPr>
  </w:style>
  <w:style w:type="character" w:customStyle="1" w:styleId="CitationintenseCar">
    <w:name w:val="Citation intense Car"/>
    <w:basedOn w:val="Policepardfaut"/>
    <w:rPr>
      <w:i/>
      <w:iCs/>
      <w:color w:val="2F5496"/>
    </w:rPr>
  </w:style>
  <w:style w:type="character" w:styleId="Rfrenceintense">
    <w:name w:val="Intense Reference"/>
    <w:basedOn w:val="Policepardfaut"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Chergui Anis</dc:creator>
  <dc:description/>
  <cp:lastModifiedBy>Rafael Rodrigues</cp:lastModifiedBy>
  <cp:revision>2</cp:revision>
  <dcterms:created xsi:type="dcterms:W3CDTF">2025-10-13T07:44:00Z</dcterms:created>
  <dcterms:modified xsi:type="dcterms:W3CDTF">2025-10-13T07:44:00Z</dcterms:modified>
</cp:coreProperties>
</file>